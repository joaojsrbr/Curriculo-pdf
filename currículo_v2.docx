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DAD" w14:textId="5D9BA6CC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9D4678">
        <w:rPr>
          <w:sz w:val="28"/>
          <w:szCs w:val="8"/>
        </w:rPr>
        <w:t xml:space="preserve">         </w:t>
      </w:r>
      <w:r w:rsidR="00ED71AD">
        <w:rPr>
          <w:sz w:val="28"/>
          <w:szCs w:val="8"/>
        </w:rPr>
        <w:t xml:space="preserve">       (</w:t>
      </w:r>
      <w:r w:rsidR="00B041A0">
        <w:rPr>
          <w:sz w:val="28"/>
          <w:szCs w:val="8"/>
        </w:rPr>
        <w:t>29/05/2002)</w:t>
      </w:r>
    </w:p>
    <w:p w14:paraId="449DDD5C" w14:textId="7F4442D3" w:rsidR="00696AB0" w:rsidRPr="00696AB0" w:rsidRDefault="0084221C" w:rsidP="00696AB0">
      <w:pPr>
        <w:spacing w:after="0"/>
      </w:pPr>
      <w:r>
        <w:t xml:space="preserve">Rua Afonso </w:t>
      </w:r>
      <w:r w:rsidR="009D4678">
        <w:t>Claúdio</w:t>
      </w:r>
      <w:r w:rsidR="00CB65CD">
        <w:t>,</w:t>
      </w:r>
      <w:r w:rsidR="009D4678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6B01AF3B" w:rsidR="00141A4C" w:rsidRPr="00F55214" w:rsidRDefault="0084221C" w:rsidP="00696AB0">
      <w:pPr>
        <w:spacing w:after="0"/>
        <w:rPr>
          <w:lang w:val="pt-BR" w:bidi="pt-BR"/>
        </w:rPr>
      </w:pPr>
      <w:r w:rsidRPr="00F55214">
        <w:rPr>
          <w:lang w:val="pt-BR"/>
        </w:rPr>
        <w:t>|</w:t>
      </w:r>
      <w:r w:rsidR="00696AB0" w:rsidRPr="00F55214">
        <w:rPr>
          <w:lang w:val="pt-BR"/>
        </w:rPr>
        <w:t xml:space="preserve"> </w:t>
      </w:r>
      <w:r w:rsidRPr="00F55214">
        <w:rPr>
          <w:lang w:val="pt-BR"/>
        </w:rPr>
        <w:t>279</w:t>
      </w:r>
      <w:r w:rsidR="00135D85" w:rsidRPr="00F55214">
        <w:rPr>
          <w:lang w:val="pt-BR"/>
        </w:rPr>
        <w:t>98993682</w:t>
      </w:r>
      <w:r w:rsidR="009D4678" w:rsidRPr="00F55214">
        <w:rPr>
          <w:lang w:val="pt-BR"/>
        </w:rPr>
        <w:t xml:space="preserve"> </w:t>
      </w:r>
      <w:r w:rsidR="00141A4C" w:rsidRPr="00F55214">
        <w:rPr>
          <w:lang w:val="pt-BR" w:bidi="pt-BR"/>
        </w:rPr>
        <w:t>|</w:t>
      </w:r>
      <w:r w:rsidR="00696AB0" w:rsidRPr="00F55214">
        <w:rPr>
          <w:lang w:val="pt-BR" w:bidi="pt-BR"/>
        </w:rPr>
        <w:t xml:space="preserve"> </w:t>
      </w:r>
      <w:hyperlink r:id="rId8" w:history="1">
        <w:r w:rsidR="00696AB0" w:rsidRPr="00F55214">
          <w:rPr>
            <w:rStyle w:val="Hyperlink"/>
            <w:lang w:val="pt-BR" w:bidi="pt-BR"/>
          </w:rPr>
          <w:t>joaovitor.jsr@gmail.com</w:t>
        </w:r>
      </w:hyperlink>
      <w:r w:rsidR="002C13D1" w:rsidRPr="00F55214">
        <w:rPr>
          <w:lang w:val="pt-BR"/>
        </w:rPr>
        <w:t xml:space="preserve"> |</w:t>
      </w:r>
      <w:r w:rsidR="002C13D1" w:rsidRPr="00F55214">
        <w:rPr>
          <w:rStyle w:val="Hyperlink"/>
          <w:u w:val="none"/>
          <w:lang w:val="pt-BR" w:bidi="pt-BR"/>
        </w:rPr>
        <w:t xml:space="preserve"> </w:t>
      </w:r>
      <w:hyperlink r:id="rId9" w:history="1">
        <w:r w:rsidR="002C13D1" w:rsidRPr="00F55214">
          <w:rPr>
            <w:rStyle w:val="Hyperlink"/>
            <w:lang w:val="pt-BR"/>
          </w:rPr>
          <w:t>LinkedIn</w:t>
        </w:r>
      </w:hyperlink>
    </w:p>
    <w:p w14:paraId="37259404" w14:textId="77777777" w:rsidR="00696AB0" w:rsidRPr="00F55214" w:rsidRDefault="00696AB0" w:rsidP="00696AB0">
      <w:pPr>
        <w:spacing w:after="0"/>
        <w:rPr>
          <w:lang w:val="pt-BR"/>
        </w:rPr>
      </w:pPr>
    </w:p>
    <w:p w14:paraId="0129BF71" w14:textId="77777777" w:rsidR="006270A9" w:rsidRDefault="00000000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Objetivo</w:t>
          </w:r>
        </w:sdtContent>
      </w:sdt>
    </w:p>
    <w:p w14:paraId="59F908B8" w14:textId="77777777" w:rsidR="00CC1B9E" w:rsidRPr="00CC1B9E" w:rsidRDefault="00CC1B9E" w:rsidP="00CC1B9E">
      <w:pPr>
        <w:rPr>
          <w:shd w:val="clear" w:color="auto" w:fill="FFFFFF"/>
        </w:rPr>
      </w:pPr>
      <w:r w:rsidRPr="00CC1B9E">
        <w:rPr>
          <w:shd w:val="clear" w:color="auto" w:fill="FFFFFF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148A8273" w14:textId="41725378" w:rsidR="006270A9" w:rsidRDefault="00000000">
      <w:pPr>
        <w:pStyle w:val="Ttulo1"/>
      </w:pPr>
      <w:sdt>
        <w:sdtPr>
          <w:alias w:val="Educação:"/>
          <w:tag w:val="Educação:"/>
          <w:id w:val="807127995"/>
          <w:placeholder>
            <w:docPart w:val="DF3F9771B81B436692F1B1BD0393DE69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Educação</w:t>
          </w:r>
        </w:sdtContent>
      </w:sdt>
    </w:p>
    <w:p w14:paraId="20BB2163" w14:textId="2C013502" w:rsidR="006270A9" w:rsidRPr="005A336D" w:rsidRDefault="00000000" w:rsidP="005A336D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Content>
          <w:r w:rsidR="009D5933" w:rsidRPr="005A336D">
            <w:t>Grau</w:t>
          </w:r>
        </w:sdtContent>
      </w:sdt>
      <w:r w:rsidR="009D5933" w:rsidRPr="005A336D">
        <w:t> |</w:t>
      </w:r>
      <w:r w:rsidR="009F0EAA" w:rsidRPr="005A336D">
        <w:t xml:space="preserve"> SITUAÇÃO</w:t>
      </w:r>
      <w:r w:rsidR="009D5933" w:rsidRPr="005A336D">
        <w:t> </w:t>
      </w:r>
      <w:r w:rsidR="009F0EAA" w:rsidRPr="005A336D"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Content>
          <w:r w:rsidR="009D5933" w:rsidRPr="005A336D">
            <w:t>Data de conclusão</w:t>
          </w:r>
        </w:sdtContent>
      </w:sdt>
      <w:r w:rsidR="009D5933" w:rsidRPr="005A336D">
        <w:t> | </w:t>
      </w:r>
      <w:r w:rsidR="00797C09" w:rsidRPr="005A336D">
        <w:t>INSTITUTO</w:t>
      </w:r>
      <w:r w:rsidR="00CC1B9E" w:rsidRPr="005A336D">
        <w:t>/ESCOLA</w:t>
      </w:r>
      <w:r w:rsidR="00583121" w:rsidRPr="005A336D">
        <w:t xml:space="preserve"> </w:t>
      </w:r>
    </w:p>
    <w:p w14:paraId="60E6C3A4" w14:textId="2A70E752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70E587FE" w:rsidR="006270A9" w:rsidRPr="005A336D" w:rsidRDefault="00000000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Content>
          <w:r w:rsidR="009D5933" w:rsidRPr="005A336D">
            <w:rPr>
              <w:lang w:val="pt-BR" w:bidi="pt-BR"/>
            </w:rPr>
            <w:t>Grau</w:t>
          </w:r>
        </w:sdtContent>
      </w:sdt>
      <w:r w:rsidR="009D5933" w:rsidRPr="005A336D">
        <w:rPr>
          <w:lang w:val="pt-BR" w:bidi="pt-BR"/>
        </w:rPr>
        <w:t> </w:t>
      </w:r>
      <w:r w:rsidR="009F0EAA" w:rsidRPr="005A336D">
        <w:rPr>
          <w:lang w:val="pt-BR" w:bidi="pt-BR"/>
        </w:rPr>
        <w:t>| SITUAÇÃO </w:t>
      </w:r>
      <w:r w:rsidR="009D5933" w:rsidRPr="005A336D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Content>
          <w:r w:rsidR="009D5933" w:rsidRPr="005A336D">
            <w:rPr>
              <w:lang w:val="pt-BR" w:bidi="pt-BR"/>
            </w:rPr>
            <w:t>Data de conclusão</w:t>
          </w:r>
        </w:sdtContent>
      </w:sdt>
      <w:r w:rsidR="009D5933" w:rsidRPr="005A336D">
        <w:rPr>
          <w:lang w:val="pt-BR" w:bidi="pt-BR"/>
        </w:rPr>
        <w:t> </w:t>
      </w:r>
      <w:r w:rsidR="00797C09" w:rsidRPr="005A336D">
        <w:rPr>
          <w:lang w:val="pt-BR" w:bidi="pt-BR"/>
        </w:rPr>
        <w:t>|</w:t>
      </w:r>
      <w:r w:rsidR="00797C09" w:rsidRPr="005A336D">
        <w:t xml:space="preserve"> INSTITUTO/ESCOLA</w:t>
      </w:r>
    </w:p>
    <w:p w14:paraId="6455EC94" w14:textId="58886C2C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p w14:paraId="452839C2" w14:textId="77777777" w:rsidR="00566A43" w:rsidRPr="005A336D" w:rsidRDefault="00000000" w:rsidP="00566A43">
      <w:pPr>
        <w:pStyle w:val="Ttulo2"/>
      </w:pPr>
      <w:sdt>
        <w:sdtPr>
          <w:alias w:val="Grau:"/>
          <w:tag w:val="Grau:"/>
          <w:id w:val="2021506445"/>
          <w:placeholder>
            <w:docPart w:val="1F05933A80DB4E82BCAAACF216309EC6"/>
          </w:placeholder>
          <w:temporary/>
          <w:showingPlcHdr/>
          <w15:appearance w15:val="hidden"/>
          <w:text/>
        </w:sdtPr>
        <w:sdtContent>
          <w:r w:rsidR="00566A43" w:rsidRPr="005A336D">
            <w:rPr>
              <w:lang w:val="pt-BR" w:bidi="pt-BR"/>
            </w:rPr>
            <w:t>Grau</w:t>
          </w:r>
        </w:sdtContent>
      </w:sdt>
      <w:r w:rsidR="00566A43" w:rsidRPr="005A336D"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995075703"/>
          <w:placeholder>
            <w:docPart w:val="CC556D6A0DC04F398296B4844BA01460"/>
          </w:placeholder>
          <w:temporary/>
          <w:showingPlcHdr/>
          <w15:appearance w15:val="hidden"/>
          <w:text/>
        </w:sdtPr>
        <w:sdtContent>
          <w:r w:rsidR="00566A43" w:rsidRPr="005A336D">
            <w:rPr>
              <w:lang w:val="pt-BR" w:bidi="pt-BR"/>
            </w:rPr>
            <w:t>Data de conclusão</w:t>
          </w:r>
        </w:sdtContent>
      </w:sdt>
      <w:r w:rsidR="00566A43" w:rsidRPr="005A336D">
        <w:rPr>
          <w:lang w:val="pt-BR" w:bidi="pt-BR"/>
        </w:rPr>
        <w:t> |</w:t>
      </w:r>
      <w:r w:rsidR="00566A43" w:rsidRPr="005A336D">
        <w:t xml:space="preserve"> INSTITUTO/ESCOLA</w:t>
      </w:r>
    </w:p>
    <w:p w14:paraId="04AABAF1" w14:textId="4F557F7C" w:rsidR="00566A43" w:rsidRDefault="003F222B" w:rsidP="00566A43">
      <w:pPr>
        <w:pStyle w:val="Commarcadores"/>
      </w:pPr>
      <w:r w:rsidRPr="003F222B">
        <w:t>Ciência da Computação</w:t>
      </w:r>
      <w:r>
        <w:t xml:space="preserve"> </w:t>
      </w:r>
      <w:r w:rsidR="00566A43">
        <w:t xml:space="preserve">| Cursando | 15/07/2022 - *31/05/2026 | </w:t>
      </w:r>
      <w:r w:rsidR="00566A43" w:rsidRPr="00566A43">
        <w:t>Descomplica Faculdade Digital</w:t>
      </w:r>
    </w:p>
    <w:p w14:paraId="5F7D3A40" w14:textId="1A105448" w:rsidR="00274D4A" w:rsidRPr="00C6215C" w:rsidRDefault="00C6215C" w:rsidP="00274D4A">
      <w:pPr>
        <w:pStyle w:val="Ttulo1"/>
        <w:rPr>
          <w:rStyle w:val="Hyperlink"/>
        </w:rPr>
      </w:pPr>
      <w:r>
        <w:fldChar w:fldCharType="begin"/>
      </w:r>
      <w:r w:rsidR="00EC3C22">
        <w:instrText>HYPERLINK "https://github.com/joaojsrbr/Certificados"</w:instrText>
      </w:r>
      <w:r>
        <w:fldChar w:fldCharType="separate"/>
      </w:r>
      <w:r w:rsidR="00274D4A" w:rsidRPr="00C6215C">
        <w:rPr>
          <w:rStyle w:val="Hyperlink"/>
        </w:rPr>
        <w:t>Certificados</w:t>
      </w:r>
    </w:p>
    <w:p w14:paraId="51143E83" w14:textId="39978D38" w:rsidR="00BB29D3" w:rsidRDefault="00C6215C" w:rsidP="00BB29D3">
      <w:pPr>
        <w:pStyle w:val="Ttulo2"/>
      </w:pPr>
      <w:r>
        <w:rPr>
          <w:caps w:val="0"/>
          <w:color w:val="2A7B88" w:themeColor="accent1" w:themeShade="BF"/>
          <w:sz w:val="28"/>
          <w:szCs w:val="32"/>
        </w:rPr>
        <w:fldChar w:fldCharType="end"/>
      </w:r>
      <w:r w:rsidR="00274D4A">
        <w:t>Certificado</w:t>
      </w:r>
      <w:r w:rsidR="00BB29D3"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0774738"/>
          <w:placeholder>
            <w:docPart w:val="54524763CDCB4F18A1268E173C0D265C"/>
          </w:placeholder>
          <w:temporary/>
          <w:showingPlcHdr/>
          <w15:appearance w15:val="hidden"/>
          <w:text/>
        </w:sdtPr>
        <w:sdtContent>
          <w:r w:rsidR="00BB29D3">
            <w:rPr>
              <w:lang w:val="pt-BR" w:bidi="pt-BR"/>
            </w:rPr>
            <w:t>Data de conclusão</w:t>
          </w:r>
        </w:sdtContent>
      </w:sdt>
      <w:r w:rsidR="00BB29D3">
        <w:rPr>
          <w:lang w:val="pt-BR" w:bidi="pt-BR"/>
        </w:rPr>
        <w:t> | INSTITUTO</w:t>
      </w:r>
      <w:r w:rsidR="00BB29D3" w:rsidRPr="005A336D">
        <w:t>/ESCOLA</w:t>
      </w:r>
    </w:p>
    <w:p w14:paraId="10AEFD03" w14:textId="66DBDAEC" w:rsidR="00BB29D3" w:rsidRDefault="00274D4A" w:rsidP="00274D4A">
      <w:pPr>
        <w:pStyle w:val="Commarcadores"/>
      </w:pPr>
      <w:r>
        <w:t>Arquitetura e organização de Computadores</w:t>
      </w:r>
      <w:r w:rsidR="00BB29D3">
        <w:t xml:space="preserve">| </w:t>
      </w:r>
      <w:r w:rsidR="00A16C16">
        <w:t xml:space="preserve">Concluído </w:t>
      </w:r>
      <w:r w:rsidR="00BB29D3">
        <w:t>| 05/202</w:t>
      </w:r>
      <w:r>
        <w:t xml:space="preserve">3 </w:t>
      </w:r>
      <w:r w:rsidR="00BB29D3">
        <w:t xml:space="preserve">| </w:t>
      </w:r>
      <w:r>
        <w:t>Faculdade Descomplica</w:t>
      </w:r>
    </w:p>
    <w:p w14:paraId="77FAA402" w14:textId="288F30AA" w:rsidR="005532A4" w:rsidRDefault="005532A4" w:rsidP="005532A4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547374837"/>
          <w:placeholder>
            <w:docPart w:val="1AEDCB6C8C99401CB91FA83D3AF36831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6309C21" w14:textId="1944E09D" w:rsidR="005532A4" w:rsidRDefault="005532A4" w:rsidP="00A16C16">
      <w:pPr>
        <w:pStyle w:val="Commarcadores"/>
        <w:numPr>
          <w:ilvl w:val="0"/>
          <w:numId w:val="24"/>
        </w:numPr>
      </w:pPr>
      <w:r>
        <w:t>Introdução aos Simuladores De Redes</w:t>
      </w:r>
      <w:r w:rsidR="002C3128">
        <w:t xml:space="preserve"> </w:t>
      </w:r>
      <w:r>
        <w:t xml:space="preserve">| </w:t>
      </w:r>
      <w:r w:rsidR="00A16C16">
        <w:t xml:space="preserve">Concluído </w:t>
      </w:r>
      <w:r>
        <w:t xml:space="preserve">| 06/2021| </w:t>
      </w:r>
      <w:r w:rsidRPr="005532A4">
        <w:t>IFCE</w:t>
      </w:r>
    </w:p>
    <w:p w14:paraId="242D1244" w14:textId="77777777" w:rsidR="00BB29D3" w:rsidRDefault="00BB29D3" w:rsidP="00BB29D3">
      <w:pPr>
        <w:pStyle w:val="Ttulo2"/>
      </w:pPr>
      <w:r>
        <w:t>BOOTCAMP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423379185"/>
          <w:placeholder>
            <w:docPart w:val="B7ED7EC3A35148809B12228DEE51F0FE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3458E349" w14:textId="56B8366E" w:rsidR="00BB29D3" w:rsidRDefault="00BB29D3" w:rsidP="00A16C16">
      <w:pPr>
        <w:pStyle w:val="Commarcadores"/>
        <w:numPr>
          <w:ilvl w:val="0"/>
          <w:numId w:val="24"/>
        </w:numPr>
        <w:rPr>
          <w:lang w:val="en-US"/>
        </w:rPr>
      </w:pPr>
      <w:r w:rsidRPr="00D438C6">
        <w:rPr>
          <w:lang w:val="en-US"/>
        </w:rPr>
        <w:t xml:space="preserve">Santander Bootcamp - Fullstack </w:t>
      </w:r>
      <w:r w:rsidRPr="00761DB7">
        <w:rPr>
          <w:lang w:val="en-US"/>
        </w:rPr>
        <w:t>Developer</w:t>
      </w:r>
      <w:r w:rsidRPr="00D438C6">
        <w:rPr>
          <w:lang w:val="en-US"/>
        </w:rPr>
        <w:t xml:space="preserve"> | </w:t>
      </w:r>
      <w:r w:rsidR="00566A43" w:rsidRPr="00566A43">
        <w:rPr>
          <w:lang w:val="en-US" w:bidi="pt-BR"/>
        </w:rPr>
        <w:t xml:space="preserve">Concluído </w:t>
      </w:r>
      <w:r w:rsidRPr="00D438C6">
        <w:rPr>
          <w:lang w:val="en-US"/>
        </w:rPr>
        <w:t xml:space="preserve">| 09/2021| DIO </w:t>
      </w:r>
      <w:r>
        <w:rPr>
          <w:lang w:val="en-US"/>
        </w:rPr>
        <w:t xml:space="preserve">- </w:t>
      </w:r>
      <w:r w:rsidRPr="00D438C6">
        <w:rPr>
          <w:lang w:val="en-US"/>
        </w:rPr>
        <w:t>DIGITAL INNOVATION ONE</w:t>
      </w:r>
    </w:p>
    <w:p w14:paraId="14766273" w14:textId="77777777" w:rsidR="00566A43" w:rsidRDefault="00566A43" w:rsidP="00566A43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7030370"/>
          <w:placeholder>
            <w:docPart w:val="ABDBF261E2234020A2A30BB48A26B73A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3B2BC3B" w14:textId="443C52BA" w:rsidR="00566A43" w:rsidRDefault="00566A43" w:rsidP="00566A43">
      <w:pPr>
        <w:pStyle w:val="Commarcadores"/>
        <w:numPr>
          <w:ilvl w:val="0"/>
          <w:numId w:val="24"/>
        </w:numPr>
      </w:pPr>
      <w:r>
        <w:t xml:space="preserve">Introdução à Ciência da Computação - O Curso de Harvard, no Brasil | Concluído | </w:t>
      </w:r>
      <w:r w:rsidR="002F1E0C">
        <w:t>06</w:t>
      </w:r>
      <w:r>
        <w:t>/202</w:t>
      </w:r>
      <w:r w:rsidR="002F1E0C">
        <w:t>2</w:t>
      </w:r>
      <w:r>
        <w:t xml:space="preserve">| </w:t>
      </w:r>
      <w:r w:rsidR="002F1E0C">
        <w:t>Estudar na Pr</w:t>
      </w:r>
      <w:r w:rsidR="002F1E0C">
        <w:rPr>
          <w:lang w:val="pt-BR"/>
        </w:rPr>
        <w:t>á</w:t>
      </w:r>
      <w:r w:rsidR="002F1E0C">
        <w:t xml:space="preserve">tica </w:t>
      </w:r>
    </w:p>
    <w:p w14:paraId="30AAEF13" w14:textId="3640F694" w:rsidR="001C43E3" w:rsidRDefault="0068670D" w:rsidP="001C43E3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372779533"/>
          <w:placeholder>
            <w:docPart w:val="70FBA37B555E4C07AA5A3C20309E2B7C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7EA3D3AC" w14:textId="5E6AFAFA" w:rsidR="001C43E3" w:rsidRDefault="001C43E3" w:rsidP="001C43E3">
      <w:pPr>
        <w:pStyle w:val="Commarcadores"/>
        <w:numPr>
          <w:ilvl w:val="0"/>
          <w:numId w:val="24"/>
        </w:numPr>
      </w:pPr>
      <w:r w:rsidRPr="0068670D">
        <w:t>Fundamentos do C#</w:t>
      </w:r>
      <w:r>
        <w:t xml:space="preserve"> | Concluído | 05/2022| Balta.io </w:t>
      </w:r>
    </w:p>
    <w:p w14:paraId="2FA12959" w14:textId="77777777" w:rsidR="003B5DA6" w:rsidRDefault="003B5DA6" w:rsidP="003B5DA6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883781999"/>
          <w:placeholder>
            <w:docPart w:val="B68C1D207EE64DDDB3640E771FF639AA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34239BA3" w14:textId="0474946B" w:rsidR="001C43E3" w:rsidRPr="001C43E3" w:rsidRDefault="001C43E3" w:rsidP="001C43E3">
      <w:pPr>
        <w:pStyle w:val="Commarcadores"/>
        <w:numPr>
          <w:ilvl w:val="0"/>
          <w:numId w:val="24"/>
        </w:numPr>
        <w:rPr>
          <w:lang w:val="pt-BR"/>
        </w:rPr>
      </w:pPr>
      <w:r>
        <w:t xml:space="preserve">Desenvolvimento avançado em Java | Concluído | 08/2021 | </w:t>
      </w:r>
      <w:r w:rsidRPr="003B5DA6">
        <w:rPr>
          <w:lang w:val="pt-BR"/>
        </w:rPr>
        <w:t>DIO - DIGITAL INNOVATION ONE</w:t>
      </w:r>
    </w:p>
    <w:p w14:paraId="0CC55B76" w14:textId="77777777" w:rsidR="00C11DB6" w:rsidRDefault="00C11DB6" w:rsidP="00C11DB6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15650672"/>
          <w:placeholder>
            <w:docPart w:val="E384D8932A04498E954AEC66BACA20EB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046BA9C4" w14:textId="592AA207" w:rsidR="001C43E3" w:rsidRPr="001C43E3" w:rsidRDefault="001C43E3" w:rsidP="001C43E3">
      <w:pPr>
        <w:pStyle w:val="Commarcadores"/>
        <w:numPr>
          <w:ilvl w:val="0"/>
          <w:numId w:val="24"/>
        </w:numPr>
        <w:rPr>
          <w:lang w:val="pt-BR"/>
        </w:rPr>
      </w:pPr>
      <w:r>
        <w:t xml:space="preserve">Trabalhando com Banco de Dados utilizando JDBC e JPA| Concluído | 08/2022 | </w:t>
      </w:r>
      <w:r w:rsidRPr="003B5DA6">
        <w:rPr>
          <w:lang w:val="pt-BR"/>
        </w:rPr>
        <w:t>DIO - DIGITAL INNOVATION ONE</w:t>
      </w:r>
    </w:p>
    <w:p w14:paraId="3D4E45EE" w14:textId="77777777" w:rsidR="001C43E3" w:rsidRDefault="001C43E3" w:rsidP="00C11DB6">
      <w:pPr>
        <w:pStyle w:val="Commarcadores"/>
        <w:numPr>
          <w:ilvl w:val="0"/>
          <w:numId w:val="0"/>
        </w:numPr>
        <w:ind w:left="216"/>
        <w:rPr>
          <w:lang w:val="pt-BR"/>
        </w:rPr>
      </w:pPr>
    </w:p>
    <w:p w14:paraId="177E8816" w14:textId="77777777" w:rsidR="001C43E3" w:rsidRDefault="001C43E3" w:rsidP="00C11DB6">
      <w:pPr>
        <w:pStyle w:val="Commarcadores"/>
        <w:numPr>
          <w:ilvl w:val="0"/>
          <w:numId w:val="0"/>
        </w:numPr>
        <w:ind w:left="216"/>
        <w:rPr>
          <w:lang w:val="pt-BR"/>
        </w:rPr>
      </w:pPr>
    </w:p>
    <w:p w14:paraId="1494F614" w14:textId="77777777" w:rsidR="001C43E3" w:rsidRDefault="001C43E3" w:rsidP="00527A86">
      <w:pPr>
        <w:pStyle w:val="Ttulo1"/>
      </w:pPr>
    </w:p>
    <w:p w14:paraId="0360F5B4" w14:textId="18872B4D" w:rsidR="00527A86" w:rsidRPr="00424FD2" w:rsidRDefault="00527A86" w:rsidP="00527A86">
      <w:pPr>
        <w:pStyle w:val="Ttulo1"/>
      </w:pPr>
      <w:r>
        <w:t xml:space="preserve">Habilidades e Conhecimentos </w:t>
      </w:r>
    </w:p>
    <w:p w14:paraId="1A4CE73A" w14:textId="5E741EBE" w:rsidR="00135D85" w:rsidRPr="002F1E0C" w:rsidRDefault="00135D85" w:rsidP="00135D85">
      <w:pPr>
        <w:rPr>
          <w:sz w:val="28"/>
          <w:szCs w:val="28"/>
        </w:rPr>
      </w:pPr>
      <w:r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1C7CA331" w14:textId="77777777" w:rsidR="004D6B12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2C3128">
        <w:rPr>
          <w:b/>
          <w:bCs/>
          <w:sz w:val="24"/>
          <w:szCs w:val="24"/>
          <w:lang w:val="en-US"/>
        </w:rPr>
        <w:t>Postman</w:t>
      </w:r>
    </w:p>
    <w:p w14:paraId="18912CB4" w14:textId="712F7DBF" w:rsidR="00496F9D" w:rsidRPr="002C3128" w:rsidRDefault="004D6B12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e GitHub</w:t>
      </w:r>
      <w:r w:rsidR="00496F9D" w:rsidRPr="002C3128">
        <w:rPr>
          <w:b/>
          <w:bCs/>
          <w:sz w:val="24"/>
          <w:szCs w:val="24"/>
          <w:lang w:val="en-US"/>
        </w:rPr>
        <w:tab/>
      </w:r>
    </w:p>
    <w:p w14:paraId="67CDDDEB" w14:textId="5ADD5738" w:rsidR="00496F9D" w:rsidRPr="00496F9D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IntelliJ IDEA</w:t>
      </w:r>
    </w:p>
    <w:p w14:paraId="390DE03F" w14:textId="77777777" w:rsidR="00496F9D" w:rsidRDefault="00496F9D" w:rsidP="00057ECB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Visual Studio Code</w:t>
      </w:r>
    </w:p>
    <w:p w14:paraId="35AB4851" w14:textId="27CC4407" w:rsidR="00496F9D" w:rsidRDefault="00496F9D" w:rsidP="00496F9D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 xml:space="preserve">Windows </w:t>
      </w:r>
      <w:r w:rsidR="00527A86">
        <w:rPr>
          <w:b/>
          <w:bCs/>
          <w:sz w:val="24"/>
          <w:szCs w:val="24"/>
          <w:lang w:val="en-US"/>
        </w:rPr>
        <w:t>10 e 11</w:t>
      </w:r>
    </w:p>
    <w:p w14:paraId="3A0AB845" w14:textId="5A958765" w:rsidR="001B69F7" w:rsidRDefault="001B69F7" w:rsidP="001B69F7">
      <w:pPr>
        <w:pStyle w:val="Ttulo1"/>
        <w:rPr>
          <w:lang w:val="en-US"/>
        </w:rPr>
      </w:pPr>
      <w:r>
        <w:rPr>
          <w:lang w:val="en-US"/>
        </w:rPr>
        <w:t xml:space="preserve">LinkedIn </w:t>
      </w:r>
    </w:p>
    <w:p w14:paraId="35780D73" w14:textId="5172CE23" w:rsidR="002C13D1" w:rsidRPr="001B69F7" w:rsidRDefault="002C13D1" w:rsidP="002C13D1">
      <w:pPr>
        <w:rPr>
          <w:lang w:val="en-US"/>
        </w:rPr>
      </w:pPr>
      <w:r>
        <w:rPr>
          <w:lang w:val="en-US"/>
        </w:rPr>
        <w:t xml:space="preserve">Link: </w:t>
      </w:r>
      <w:r w:rsidRPr="002C13D1">
        <w:rPr>
          <w:lang w:val="en-US"/>
        </w:rPr>
        <w:t>https://www.linkedin.com/in/jo%C3%A3o-vitor-da-silva-rocha-05bba6bb/</w:t>
      </w:r>
    </w:p>
    <w:p w14:paraId="4B487487" w14:textId="77777777" w:rsidR="00496F9D" w:rsidRPr="00496F9D" w:rsidRDefault="00496F9D" w:rsidP="00057ECB">
      <w:pPr>
        <w:rPr>
          <w:b/>
          <w:bCs/>
          <w:sz w:val="24"/>
          <w:szCs w:val="24"/>
          <w:lang w:val="en-US"/>
        </w:rPr>
      </w:pPr>
    </w:p>
    <w:sectPr w:rsidR="00496F9D" w:rsidRPr="00496F9D" w:rsidSect="00AC4D2D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1C6E" w14:textId="77777777" w:rsidR="00AC4D2D" w:rsidRDefault="00AC4D2D">
      <w:pPr>
        <w:spacing w:after="0"/>
      </w:pPr>
      <w:r>
        <w:separator/>
      </w:r>
    </w:p>
  </w:endnote>
  <w:endnote w:type="continuationSeparator" w:id="0">
    <w:p w14:paraId="14223991" w14:textId="77777777" w:rsidR="00AC4D2D" w:rsidRDefault="00AC4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8AE9" w14:textId="77777777" w:rsidR="00AC4D2D" w:rsidRDefault="00AC4D2D">
      <w:pPr>
        <w:spacing w:after="0"/>
      </w:pPr>
      <w:r>
        <w:separator/>
      </w:r>
    </w:p>
  </w:footnote>
  <w:footnote w:type="continuationSeparator" w:id="0">
    <w:p w14:paraId="32666E34" w14:textId="77777777" w:rsidR="00AC4D2D" w:rsidRDefault="00AC4D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763B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9E0964"/>
    <w:multiLevelType w:val="hybridMultilevel"/>
    <w:tmpl w:val="C33A23F2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5A32873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38685225">
    <w:abstractNumId w:val="9"/>
  </w:num>
  <w:num w:numId="2" w16cid:durableId="1594851241">
    <w:abstractNumId w:val="9"/>
    <w:lvlOverride w:ilvl="0">
      <w:startOverride w:val="1"/>
    </w:lvlOverride>
  </w:num>
  <w:num w:numId="3" w16cid:durableId="1412458989">
    <w:abstractNumId w:val="9"/>
    <w:lvlOverride w:ilvl="0">
      <w:startOverride w:val="1"/>
    </w:lvlOverride>
  </w:num>
  <w:num w:numId="4" w16cid:durableId="18047093">
    <w:abstractNumId w:val="9"/>
    <w:lvlOverride w:ilvl="0">
      <w:startOverride w:val="1"/>
    </w:lvlOverride>
  </w:num>
  <w:num w:numId="5" w16cid:durableId="592321615">
    <w:abstractNumId w:val="8"/>
  </w:num>
  <w:num w:numId="6" w16cid:durableId="927928148">
    <w:abstractNumId w:val="7"/>
  </w:num>
  <w:num w:numId="7" w16cid:durableId="2118333046">
    <w:abstractNumId w:val="6"/>
  </w:num>
  <w:num w:numId="8" w16cid:durableId="550579527">
    <w:abstractNumId w:val="5"/>
  </w:num>
  <w:num w:numId="9" w16cid:durableId="1805657127">
    <w:abstractNumId w:val="4"/>
  </w:num>
  <w:num w:numId="10" w16cid:durableId="1578704333">
    <w:abstractNumId w:val="3"/>
  </w:num>
  <w:num w:numId="11" w16cid:durableId="1136214049">
    <w:abstractNumId w:val="2"/>
  </w:num>
  <w:num w:numId="12" w16cid:durableId="1270048859">
    <w:abstractNumId w:val="1"/>
  </w:num>
  <w:num w:numId="13" w16cid:durableId="1730298195">
    <w:abstractNumId w:val="0"/>
  </w:num>
  <w:num w:numId="14" w16cid:durableId="415057138">
    <w:abstractNumId w:val="13"/>
  </w:num>
  <w:num w:numId="15" w16cid:durableId="1015763260">
    <w:abstractNumId w:val="17"/>
  </w:num>
  <w:num w:numId="16" w16cid:durableId="933513108">
    <w:abstractNumId w:val="12"/>
  </w:num>
  <w:num w:numId="17" w16cid:durableId="1642995775">
    <w:abstractNumId w:val="15"/>
  </w:num>
  <w:num w:numId="18" w16cid:durableId="1279948525">
    <w:abstractNumId w:val="10"/>
  </w:num>
  <w:num w:numId="19" w16cid:durableId="1790124228">
    <w:abstractNumId w:val="21"/>
  </w:num>
  <w:num w:numId="20" w16cid:durableId="276718621">
    <w:abstractNumId w:val="18"/>
  </w:num>
  <w:num w:numId="21" w16cid:durableId="864441640">
    <w:abstractNumId w:val="11"/>
  </w:num>
  <w:num w:numId="22" w16cid:durableId="1872836251">
    <w:abstractNumId w:val="14"/>
  </w:num>
  <w:num w:numId="23" w16cid:durableId="162401404">
    <w:abstractNumId w:val="20"/>
  </w:num>
  <w:num w:numId="24" w16cid:durableId="530264995">
    <w:abstractNumId w:val="19"/>
  </w:num>
  <w:num w:numId="25" w16cid:durableId="924924775">
    <w:abstractNumId w:val="9"/>
  </w:num>
  <w:num w:numId="26" w16cid:durableId="6528048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57ECB"/>
    <w:rsid w:val="000A4F59"/>
    <w:rsid w:val="00135D85"/>
    <w:rsid w:val="00141A4C"/>
    <w:rsid w:val="0015021E"/>
    <w:rsid w:val="001B29CF"/>
    <w:rsid w:val="001B69F7"/>
    <w:rsid w:val="001C43E3"/>
    <w:rsid w:val="00235C24"/>
    <w:rsid w:val="00265BB1"/>
    <w:rsid w:val="00270818"/>
    <w:rsid w:val="00274D4A"/>
    <w:rsid w:val="0028220F"/>
    <w:rsid w:val="002B094D"/>
    <w:rsid w:val="002C13D1"/>
    <w:rsid w:val="002C3128"/>
    <w:rsid w:val="002D2D19"/>
    <w:rsid w:val="002F1E0C"/>
    <w:rsid w:val="00310C1C"/>
    <w:rsid w:val="0031356E"/>
    <w:rsid w:val="00356C14"/>
    <w:rsid w:val="003B5DA6"/>
    <w:rsid w:val="003C06B5"/>
    <w:rsid w:val="003D46FE"/>
    <w:rsid w:val="003F222B"/>
    <w:rsid w:val="00424FD2"/>
    <w:rsid w:val="00491ED0"/>
    <w:rsid w:val="00496F9D"/>
    <w:rsid w:val="004D6B12"/>
    <w:rsid w:val="005258DF"/>
    <w:rsid w:val="00527A86"/>
    <w:rsid w:val="0054110B"/>
    <w:rsid w:val="005532A4"/>
    <w:rsid w:val="005617B4"/>
    <w:rsid w:val="00566A43"/>
    <w:rsid w:val="00583121"/>
    <w:rsid w:val="005A336D"/>
    <w:rsid w:val="005C3F72"/>
    <w:rsid w:val="00617B26"/>
    <w:rsid w:val="006270A9"/>
    <w:rsid w:val="00657304"/>
    <w:rsid w:val="00675956"/>
    <w:rsid w:val="00681034"/>
    <w:rsid w:val="0068670D"/>
    <w:rsid w:val="00696AB0"/>
    <w:rsid w:val="006C5A7E"/>
    <w:rsid w:val="00702BF2"/>
    <w:rsid w:val="00712251"/>
    <w:rsid w:val="00732ACF"/>
    <w:rsid w:val="00745CF5"/>
    <w:rsid w:val="00761192"/>
    <w:rsid w:val="00761DB7"/>
    <w:rsid w:val="00797C09"/>
    <w:rsid w:val="007C34B9"/>
    <w:rsid w:val="008061E0"/>
    <w:rsid w:val="00816216"/>
    <w:rsid w:val="00837228"/>
    <w:rsid w:val="0084221C"/>
    <w:rsid w:val="00845387"/>
    <w:rsid w:val="00846E38"/>
    <w:rsid w:val="008572B4"/>
    <w:rsid w:val="0087734B"/>
    <w:rsid w:val="00901A6F"/>
    <w:rsid w:val="009375D8"/>
    <w:rsid w:val="00947F90"/>
    <w:rsid w:val="00956375"/>
    <w:rsid w:val="0097468B"/>
    <w:rsid w:val="00987D68"/>
    <w:rsid w:val="00992F54"/>
    <w:rsid w:val="0099426C"/>
    <w:rsid w:val="009D4545"/>
    <w:rsid w:val="009D4678"/>
    <w:rsid w:val="009D5933"/>
    <w:rsid w:val="009E25B4"/>
    <w:rsid w:val="009F0EAA"/>
    <w:rsid w:val="00A16C16"/>
    <w:rsid w:val="00A541FB"/>
    <w:rsid w:val="00AB20DE"/>
    <w:rsid w:val="00AC4D2D"/>
    <w:rsid w:val="00B041A0"/>
    <w:rsid w:val="00B05CC8"/>
    <w:rsid w:val="00B32B9C"/>
    <w:rsid w:val="00B459A7"/>
    <w:rsid w:val="00B56F6B"/>
    <w:rsid w:val="00B714E8"/>
    <w:rsid w:val="00BB29D3"/>
    <w:rsid w:val="00BD6F50"/>
    <w:rsid w:val="00BD768D"/>
    <w:rsid w:val="00C11DB6"/>
    <w:rsid w:val="00C26A3C"/>
    <w:rsid w:val="00C52DED"/>
    <w:rsid w:val="00C566B8"/>
    <w:rsid w:val="00C611E4"/>
    <w:rsid w:val="00C61F8E"/>
    <w:rsid w:val="00C6215C"/>
    <w:rsid w:val="00CB65CD"/>
    <w:rsid w:val="00CC1B9E"/>
    <w:rsid w:val="00D4072F"/>
    <w:rsid w:val="00D438C6"/>
    <w:rsid w:val="00D639C5"/>
    <w:rsid w:val="00E100E5"/>
    <w:rsid w:val="00E2221E"/>
    <w:rsid w:val="00E3256B"/>
    <w:rsid w:val="00E80B46"/>
    <w:rsid w:val="00E83E4B"/>
    <w:rsid w:val="00EB229B"/>
    <w:rsid w:val="00EC1A19"/>
    <w:rsid w:val="00EC3C22"/>
    <w:rsid w:val="00EC7203"/>
    <w:rsid w:val="00ED71AD"/>
    <w:rsid w:val="00F072D8"/>
    <w:rsid w:val="00F32C7F"/>
    <w:rsid w:val="00F55214"/>
    <w:rsid w:val="00F81FC1"/>
    <w:rsid w:val="00F96B21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3D82E"/>
  <w15:chartTrackingRefBased/>
  <w15:docId w15:val="{67FD8AEE-13F2-4A07-A7C8-788AED88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A336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27A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7A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1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%C3%A3o-vitor-da-silva-rocha-05bba6b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54524763CDCB4F18A1268E173C0D26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89F48-DBD0-444D-8FFE-EE5D7F15D6A2}"/>
      </w:docPartPr>
      <w:docPartBody>
        <w:p w:rsidR="00FE2D61" w:rsidRDefault="00F53FAE" w:rsidP="00F53FAE">
          <w:pPr>
            <w:pStyle w:val="54524763CDCB4F18A1268E173C0D265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7ED7EC3A35148809B12228DEE51F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AA688-825A-466D-827B-98021539D964}"/>
      </w:docPartPr>
      <w:docPartBody>
        <w:p w:rsidR="00FE2D61" w:rsidRDefault="00F53FAE" w:rsidP="00F53FAE">
          <w:pPr>
            <w:pStyle w:val="B7ED7EC3A35148809B12228DEE51F0F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AEDCB6C8C99401CB91FA83D3AF36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55A42-BF11-43C3-8213-A66AECBB63C1}"/>
      </w:docPartPr>
      <w:docPartBody>
        <w:p w:rsidR="00FE2D61" w:rsidRDefault="00F53FAE" w:rsidP="00F53FAE">
          <w:pPr>
            <w:pStyle w:val="1AEDCB6C8C99401CB91FA83D3AF36831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F05933A80DB4E82BCAAACF216309E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C88A0-370B-4C7D-93AB-0E038D381A95}"/>
      </w:docPartPr>
      <w:docPartBody>
        <w:p w:rsidR="0003520D" w:rsidRDefault="006F7393" w:rsidP="006F7393">
          <w:pPr>
            <w:pStyle w:val="1F05933A80DB4E82BCAAACF216309EC6"/>
          </w:pPr>
          <w:r>
            <w:rPr>
              <w:lang w:bidi="pt-BR"/>
            </w:rPr>
            <w:t>Grau</w:t>
          </w:r>
        </w:p>
      </w:docPartBody>
    </w:docPart>
    <w:docPart>
      <w:docPartPr>
        <w:name w:val="CC556D6A0DC04F398296B4844BA01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1C303F-2445-4543-9160-31AB973EB4FE}"/>
      </w:docPartPr>
      <w:docPartBody>
        <w:p w:rsidR="0003520D" w:rsidRDefault="006F7393" w:rsidP="006F7393">
          <w:pPr>
            <w:pStyle w:val="CC556D6A0DC04F398296B4844BA01460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BDBF261E2234020A2A30BB48A26B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DF1FA5-1964-41C8-99E1-30A862D3C500}"/>
      </w:docPartPr>
      <w:docPartBody>
        <w:p w:rsidR="0003520D" w:rsidRDefault="006F7393" w:rsidP="006F7393">
          <w:pPr>
            <w:pStyle w:val="ABDBF261E2234020A2A30BB48A26B73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68C1D207EE64DDDB3640E771FF639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B08E7-B33F-45EF-B4B9-68BB3ABF939F}"/>
      </w:docPartPr>
      <w:docPartBody>
        <w:p w:rsidR="00D1667B" w:rsidRDefault="00E74998" w:rsidP="00E74998">
          <w:pPr>
            <w:pStyle w:val="B68C1D207EE64DDDB3640E771FF639A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E384D8932A04498E954AEC66BACA2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5CC490-C958-401B-9590-00CDFE9A4032}"/>
      </w:docPartPr>
      <w:docPartBody>
        <w:p w:rsidR="00D1667B" w:rsidRDefault="00E74998" w:rsidP="00E74998">
          <w:pPr>
            <w:pStyle w:val="E384D8932A04498E954AEC66BACA20EB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70FBA37B555E4C07AA5A3C20309E2B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484C3-1016-4495-BF2A-5B048F425FA7}"/>
      </w:docPartPr>
      <w:docPartBody>
        <w:p w:rsidR="006D5F37" w:rsidRDefault="00E112B5" w:rsidP="00E112B5">
          <w:pPr>
            <w:pStyle w:val="70FBA37B555E4C07AA5A3C20309E2B7C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03520D"/>
    <w:rsid w:val="000C074A"/>
    <w:rsid w:val="001104B7"/>
    <w:rsid w:val="001231D9"/>
    <w:rsid w:val="001B3246"/>
    <w:rsid w:val="001C23D9"/>
    <w:rsid w:val="00227950"/>
    <w:rsid w:val="002C6274"/>
    <w:rsid w:val="003332FF"/>
    <w:rsid w:val="003359E0"/>
    <w:rsid w:val="003A372B"/>
    <w:rsid w:val="00440C6A"/>
    <w:rsid w:val="00473319"/>
    <w:rsid w:val="004E05EC"/>
    <w:rsid w:val="004F69C4"/>
    <w:rsid w:val="00576299"/>
    <w:rsid w:val="005A490E"/>
    <w:rsid w:val="005B2A33"/>
    <w:rsid w:val="006006DD"/>
    <w:rsid w:val="00625DDA"/>
    <w:rsid w:val="006D5F37"/>
    <w:rsid w:val="006F7393"/>
    <w:rsid w:val="0073299F"/>
    <w:rsid w:val="00875B69"/>
    <w:rsid w:val="00900F42"/>
    <w:rsid w:val="00950907"/>
    <w:rsid w:val="009B3A37"/>
    <w:rsid w:val="009E7E92"/>
    <w:rsid w:val="00A46738"/>
    <w:rsid w:val="00AC598E"/>
    <w:rsid w:val="00AE1663"/>
    <w:rsid w:val="00B32807"/>
    <w:rsid w:val="00BD1499"/>
    <w:rsid w:val="00BD15A3"/>
    <w:rsid w:val="00C44B00"/>
    <w:rsid w:val="00C63C79"/>
    <w:rsid w:val="00CC457D"/>
    <w:rsid w:val="00D1667B"/>
    <w:rsid w:val="00E112B5"/>
    <w:rsid w:val="00E14122"/>
    <w:rsid w:val="00E74998"/>
    <w:rsid w:val="00E909C8"/>
    <w:rsid w:val="00EF7B53"/>
    <w:rsid w:val="00F07CFB"/>
    <w:rsid w:val="00F45B64"/>
    <w:rsid w:val="00F53FAE"/>
    <w:rsid w:val="00F5763A"/>
    <w:rsid w:val="00FC25BC"/>
    <w:rsid w:val="00FD1596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54524763CDCB4F18A1268E173C0D265C">
    <w:name w:val="54524763CDCB4F18A1268E173C0D265C"/>
    <w:rsid w:val="00F53FAE"/>
    <w:rPr>
      <w:lang w:eastAsia="pt-BR"/>
    </w:rPr>
  </w:style>
  <w:style w:type="paragraph" w:customStyle="1" w:styleId="B7ED7EC3A35148809B12228DEE51F0FE">
    <w:name w:val="B7ED7EC3A35148809B12228DEE51F0FE"/>
    <w:rsid w:val="00F53FAE"/>
    <w:rPr>
      <w:lang w:eastAsia="pt-BR"/>
    </w:rPr>
  </w:style>
  <w:style w:type="paragraph" w:customStyle="1" w:styleId="1AEDCB6C8C99401CB91FA83D3AF36831">
    <w:name w:val="1AEDCB6C8C99401CB91FA83D3AF36831"/>
    <w:rsid w:val="00F53FAE"/>
    <w:rPr>
      <w:lang w:eastAsia="pt-BR"/>
    </w:rPr>
  </w:style>
  <w:style w:type="paragraph" w:customStyle="1" w:styleId="1F05933A80DB4E82BCAAACF216309EC6">
    <w:name w:val="1F05933A80DB4E82BCAAACF216309EC6"/>
    <w:rsid w:val="006F7393"/>
    <w:rPr>
      <w:lang w:eastAsia="ja-JP"/>
    </w:rPr>
  </w:style>
  <w:style w:type="paragraph" w:customStyle="1" w:styleId="CC556D6A0DC04F398296B4844BA01460">
    <w:name w:val="CC556D6A0DC04F398296B4844BA01460"/>
    <w:rsid w:val="006F7393"/>
    <w:rPr>
      <w:lang w:eastAsia="ja-JP"/>
    </w:rPr>
  </w:style>
  <w:style w:type="paragraph" w:customStyle="1" w:styleId="ABDBF261E2234020A2A30BB48A26B73A">
    <w:name w:val="ABDBF261E2234020A2A30BB48A26B73A"/>
    <w:rsid w:val="006F7393"/>
    <w:rPr>
      <w:lang w:eastAsia="ja-JP"/>
    </w:rPr>
  </w:style>
  <w:style w:type="paragraph" w:customStyle="1" w:styleId="B68C1D207EE64DDDB3640E771FF639AA">
    <w:name w:val="B68C1D207EE64DDDB3640E771FF639AA"/>
    <w:rsid w:val="00E74998"/>
    <w:rPr>
      <w:lang w:eastAsia="ja-JP"/>
    </w:rPr>
  </w:style>
  <w:style w:type="paragraph" w:customStyle="1" w:styleId="E384D8932A04498E954AEC66BACA20EB">
    <w:name w:val="E384D8932A04498E954AEC66BACA20EB"/>
    <w:rsid w:val="00E74998"/>
    <w:rPr>
      <w:lang w:eastAsia="ja-JP"/>
    </w:rPr>
  </w:style>
  <w:style w:type="paragraph" w:customStyle="1" w:styleId="70FBA37B555E4C07AA5A3C20309E2B7C">
    <w:name w:val="70FBA37B555E4C07AA5A3C20309E2B7C"/>
    <w:rsid w:val="00E112B5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(colorido).dotx</Template>
  <TotalTime>15</TotalTime>
  <Pages>2</Pages>
  <Words>355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da Silva Rocha</dc:creator>
  <cp:keywords/>
  <dc:description/>
  <cp:lastModifiedBy>João Vitor da Silva Rocha</cp:lastModifiedBy>
  <cp:revision>5</cp:revision>
  <cp:lastPrinted>2024-02-22T19:27:00Z</cp:lastPrinted>
  <dcterms:created xsi:type="dcterms:W3CDTF">2024-02-22T19:24:00Z</dcterms:created>
  <dcterms:modified xsi:type="dcterms:W3CDTF">2024-02-22T19:29:00Z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