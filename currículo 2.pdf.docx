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1DAD" w14:textId="6357D87F" w:rsidR="00696AB0" w:rsidRDefault="0084221C" w:rsidP="00696AB0">
      <w:pPr>
        <w:pStyle w:val="Ttulo"/>
      </w:pPr>
      <w:r>
        <w:t>João Vitor Da Silva Rocha</w:t>
      </w:r>
      <w:r w:rsidR="00B041A0">
        <w:t xml:space="preserve"> </w:t>
      </w:r>
      <w:r w:rsidR="00B041A0">
        <w:rPr>
          <w:sz w:val="32"/>
          <w:szCs w:val="10"/>
        </w:rPr>
        <w:t xml:space="preserve">           </w:t>
      </w:r>
      <w:r w:rsidR="00B041A0">
        <w:rPr>
          <w:sz w:val="28"/>
          <w:szCs w:val="8"/>
        </w:rPr>
        <w:t>18 anos (29/05/2002)</w:t>
      </w:r>
    </w:p>
    <w:p w14:paraId="449DDD5C" w14:textId="504E302F" w:rsidR="00696AB0" w:rsidRPr="00696AB0" w:rsidRDefault="0084221C" w:rsidP="00696AB0">
      <w:pPr>
        <w:spacing w:after="0"/>
      </w:pPr>
      <w:r>
        <w:t>Rua Afonso Claudio</w:t>
      </w:r>
      <w:r w:rsidR="00CB65CD">
        <w:t>,</w:t>
      </w:r>
      <w:r w:rsidR="00761192">
        <w:t xml:space="preserve"> </w:t>
      </w:r>
      <w:r w:rsidR="00CB65CD">
        <w:t>Morada de</w:t>
      </w:r>
      <w:r w:rsidR="00761192">
        <w:t xml:space="preserve"> Santa Fé</w:t>
      </w:r>
      <w:r w:rsidR="00CB65CD">
        <w:t>,</w:t>
      </w:r>
      <w:r w:rsidR="00696AB0">
        <w:t xml:space="preserve"> </w:t>
      </w:r>
      <w:r w:rsidR="00CB65CD">
        <w:t>Cariacica</w:t>
      </w:r>
      <w:r w:rsidR="00696AB0">
        <w:t xml:space="preserve"> – ES</w:t>
      </w:r>
      <w:r w:rsidR="00761192">
        <w:t>:</w:t>
      </w:r>
      <w:r w:rsidR="00696AB0">
        <w:t xml:space="preserve"> </w:t>
      </w:r>
      <w:r>
        <w:t>29143</w:t>
      </w:r>
      <w:r w:rsidR="00761192">
        <w:t>-</w:t>
      </w:r>
      <w:r>
        <w:t>675</w:t>
      </w:r>
      <w:r w:rsidR="00141A4C">
        <w:rPr>
          <w:lang w:val="pt-BR" w:bidi="pt-BR"/>
        </w:rPr>
        <w:t> </w:t>
      </w:r>
      <w:r w:rsidR="00696AB0">
        <w:rPr>
          <w:lang w:val="pt-BR" w:bidi="pt-BR"/>
        </w:rPr>
        <w:t xml:space="preserve"> </w:t>
      </w:r>
      <w:r w:rsidR="00141A4C">
        <w:rPr>
          <w:lang w:val="pt-BR" w:bidi="pt-BR"/>
        </w:rPr>
        <w:t> </w:t>
      </w:r>
    </w:p>
    <w:p w14:paraId="08AA1D11" w14:textId="08C26081" w:rsidR="00141A4C" w:rsidRDefault="0084221C" w:rsidP="00696AB0">
      <w:pPr>
        <w:spacing w:after="0"/>
        <w:rPr>
          <w:lang w:val="pt-BR" w:bidi="pt-BR"/>
        </w:rPr>
      </w:pPr>
      <w:r>
        <w:t>|</w:t>
      </w:r>
      <w:r w:rsidR="00696AB0">
        <w:t xml:space="preserve"> </w:t>
      </w:r>
      <w:r>
        <w:t>279</w:t>
      </w:r>
      <w:r w:rsidR="00135D85">
        <w:t>98993682</w:t>
      </w:r>
      <w:r w:rsidR="00141A4C">
        <w:rPr>
          <w:lang w:val="pt-BR" w:bidi="pt-BR"/>
        </w:rPr>
        <w:t>|</w:t>
      </w:r>
      <w:r w:rsidR="00696AB0">
        <w:rPr>
          <w:lang w:val="pt-BR" w:bidi="pt-BR"/>
        </w:rPr>
        <w:t xml:space="preserve"> </w:t>
      </w:r>
      <w:hyperlink r:id="rId8" w:history="1">
        <w:r w:rsidR="00696AB0" w:rsidRPr="00E7519B">
          <w:rPr>
            <w:rStyle w:val="Hyperlink"/>
            <w:lang w:val="pt-BR" w:bidi="pt-BR"/>
          </w:rPr>
          <w:t>joaovitor.jsr@gmail.com</w:t>
        </w:r>
      </w:hyperlink>
    </w:p>
    <w:p w14:paraId="37259404" w14:textId="77777777" w:rsidR="00696AB0" w:rsidRDefault="00696AB0" w:rsidP="00696AB0">
      <w:pPr>
        <w:spacing w:after="0"/>
      </w:pPr>
    </w:p>
    <w:p w14:paraId="0129BF71" w14:textId="77777777" w:rsidR="006270A9" w:rsidRDefault="004563F0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0E6B491EBEA642A29FCD5D466882DEFA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Objetivo</w:t>
          </w:r>
        </w:sdtContent>
      </w:sdt>
    </w:p>
    <w:p w14:paraId="59F908B8" w14:textId="77777777" w:rsidR="00CC1B9E" w:rsidRPr="00CC1B9E" w:rsidRDefault="00CC1B9E" w:rsidP="00CC1B9E">
      <w:pPr>
        <w:rPr>
          <w:shd w:val="clear" w:color="auto" w:fill="FFFFFF"/>
        </w:rPr>
      </w:pPr>
      <w:r w:rsidRPr="00CC1B9E">
        <w:rPr>
          <w:shd w:val="clear" w:color="auto" w:fill="FFFFFF"/>
        </w:rPr>
        <w:t>Busco uma vaga no mercado para colocar minhas habilidades em prática e colaborar com equipes de trabalho, tendo o crescimento da organização e o desenvolvimento pessoal e profissional como os principais focos.</w:t>
      </w:r>
    </w:p>
    <w:p w14:paraId="148A8273" w14:textId="41725378" w:rsidR="006270A9" w:rsidRDefault="004563F0">
      <w:pPr>
        <w:pStyle w:val="Ttulo1"/>
      </w:pPr>
      <w:sdt>
        <w:sdtPr>
          <w:alias w:val="Educação:"/>
          <w:tag w:val="Educação:"/>
          <w:id w:val="807127995"/>
          <w:placeholder>
            <w:docPart w:val="DF3F9771B81B436692F1B1BD0393DE69"/>
          </w:placeholder>
          <w:temporary/>
          <w:showingPlcHdr/>
          <w15:appearance w15:val="hidden"/>
        </w:sdtPr>
        <w:sdtEndPr/>
        <w:sdtContent>
          <w:r w:rsidR="009D5933">
            <w:rPr>
              <w:lang w:val="pt-BR" w:bidi="pt-BR"/>
            </w:rPr>
            <w:t>Educação</w:t>
          </w:r>
        </w:sdtContent>
      </w:sdt>
    </w:p>
    <w:p w14:paraId="20BB2163" w14:textId="2C013502" w:rsidR="006270A9" w:rsidRPr="005A336D" w:rsidRDefault="004563F0" w:rsidP="005A336D">
      <w:pPr>
        <w:pStyle w:val="Ttulo2"/>
      </w:pPr>
      <w:sdt>
        <w:sdtPr>
          <w:alias w:val="Grau:"/>
          <w:tag w:val="Grau:"/>
          <w:id w:val="-1403435167"/>
          <w:placeholder>
            <w:docPart w:val="BAAAB23F04274CAC998A435B32DC07E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Grau</w:t>
          </w:r>
        </w:sdtContent>
      </w:sdt>
      <w:r w:rsidR="009D5933" w:rsidRPr="005A336D">
        <w:t> |</w:t>
      </w:r>
      <w:r w:rsidR="009F0EAA" w:rsidRPr="005A336D">
        <w:t xml:space="preserve"> SITUAÇÃO</w:t>
      </w:r>
      <w:r w:rsidR="009D5933" w:rsidRPr="005A336D">
        <w:t> </w:t>
      </w:r>
      <w:r w:rsidR="009F0EAA" w:rsidRPr="005A336D">
        <w:t xml:space="preserve">| </w:t>
      </w:r>
      <w:sdt>
        <w:sdtPr>
          <w:alias w:val="Data de conclusão:"/>
          <w:tag w:val="Data de conclusão:"/>
          <w:id w:val="-315799195"/>
          <w:placeholder>
            <w:docPart w:val="5547917C49BF4ECDB8AA95035E118815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t>Data de conclusão</w:t>
          </w:r>
        </w:sdtContent>
      </w:sdt>
      <w:r w:rsidR="009D5933" w:rsidRPr="005A336D">
        <w:t> | </w:t>
      </w:r>
      <w:r w:rsidR="00797C09" w:rsidRPr="005A336D">
        <w:t>INSTITUTO</w:t>
      </w:r>
      <w:r w:rsidR="00CC1B9E" w:rsidRPr="005A336D">
        <w:t>/ESCOLA</w:t>
      </w:r>
      <w:r w:rsidR="00583121" w:rsidRPr="005A336D">
        <w:t xml:space="preserve"> </w:t>
      </w:r>
    </w:p>
    <w:p w14:paraId="60E6C3A4" w14:textId="2A70E752" w:rsidR="00583121" w:rsidRPr="00583121" w:rsidRDefault="0084221C" w:rsidP="001B29CF">
      <w:pPr>
        <w:pStyle w:val="Commarcadores"/>
      </w:pPr>
      <w:r>
        <w:rPr>
          <w:lang w:val="pt-BR" w:bidi="pt-BR"/>
        </w:rPr>
        <w:t>Ensino Médio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 w:rsidR="00761192">
        <w:rPr>
          <w:lang w:val="pt-BR" w:bidi="pt-BR"/>
        </w:rPr>
        <w:t>Concluído</w:t>
      </w:r>
      <w:r w:rsidR="009F0EAA">
        <w:rPr>
          <w:lang w:val="pt-BR" w:bidi="pt-BR"/>
        </w:rPr>
        <w:t xml:space="preserve"> </w:t>
      </w:r>
      <w:r w:rsidR="00B041A0"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12/20</w:t>
      </w:r>
      <w:r w:rsidR="00135D85">
        <w:rPr>
          <w:lang w:val="pt-BR" w:bidi="pt-BR"/>
        </w:rPr>
        <w:t>20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|</w:t>
      </w:r>
      <w:r w:rsidR="009F0EAA">
        <w:rPr>
          <w:lang w:val="pt-BR" w:bidi="pt-BR"/>
        </w:rPr>
        <w:t xml:space="preserve"> </w:t>
      </w:r>
      <w:r>
        <w:rPr>
          <w:lang w:val="pt-BR" w:bidi="pt-BR"/>
        </w:rPr>
        <w:t>EEEFM HUNNEY EVEREST PIOVESAN</w:t>
      </w:r>
    </w:p>
    <w:p w14:paraId="07DA7F65" w14:textId="70E587FE" w:rsidR="006270A9" w:rsidRPr="005A336D" w:rsidRDefault="004563F0">
      <w:pPr>
        <w:pStyle w:val="Ttulo2"/>
      </w:pPr>
      <w:sdt>
        <w:sdtPr>
          <w:alias w:val="Grau:"/>
          <w:tag w:val="Grau:"/>
          <w:id w:val="-1691290666"/>
          <w:placeholder>
            <w:docPart w:val="24D80DBB7A974E94AAB25E1D0864E29F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Grau</w:t>
          </w:r>
        </w:sdtContent>
      </w:sdt>
      <w:r w:rsidR="009D5933" w:rsidRPr="005A336D">
        <w:rPr>
          <w:lang w:val="pt-BR" w:bidi="pt-BR"/>
        </w:rPr>
        <w:t> </w:t>
      </w:r>
      <w:r w:rsidR="009F0EAA" w:rsidRPr="005A336D">
        <w:rPr>
          <w:lang w:val="pt-BR" w:bidi="pt-BR"/>
        </w:rPr>
        <w:t>| SITUAÇÃO </w:t>
      </w:r>
      <w:r w:rsidR="009D5933" w:rsidRPr="005A336D">
        <w:rPr>
          <w:lang w:val="pt-BR" w:bidi="pt-BR"/>
        </w:rPr>
        <w:t>| </w:t>
      </w:r>
      <w:sdt>
        <w:sdtPr>
          <w:alias w:val="Data de conclusão:"/>
          <w:tag w:val="Data de conclusão:"/>
          <w:id w:val="-1221673033"/>
          <w:placeholder>
            <w:docPart w:val="33B9163CDB46491799838640C27E147A"/>
          </w:placeholder>
          <w:temporary/>
          <w:showingPlcHdr/>
          <w15:appearance w15:val="hidden"/>
          <w:text/>
        </w:sdtPr>
        <w:sdtEndPr/>
        <w:sdtContent>
          <w:r w:rsidR="009D5933" w:rsidRPr="005A336D">
            <w:rPr>
              <w:lang w:val="pt-BR" w:bidi="pt-BR"/>
            </w:rPr>
            <w:t>Data de conclusão</w:t>
          </w:r>
        </w:sdtContent>
      </w:sdt>
      <w:r w:rsidR="009D5933" w:rsidRPr="005A336D">
        <w:rPr>
          <w:lang w:val="pt-BR" w:bidi="pt-BR"/>
        </w:rPr>
        <w:t> </w:t>
      </w:r>
      <w:r w:rsidR="00797C09" w:rsidRPr="005A336D">
        <w:rPr>
          <w:lang w:val="pt-BR" w:bidi="pt-BR"/>
        </w:rPr>
        <w:t>|</w:t>
      </w:r>
      <w:r w:rsidR="00797C09" w:rsidRPr="005A336D">
        <w:t xml:space="preserve"> INSTITUTO/ESCOLA</w:t>
      </w:r>
    </w:p>
    <w:p w14:paraId="6455EC94" w14:textId="7623B1AC" w:rsidR="006270A9" w:rsidRDefault="0084221C" w:rsidP="0084221C">
      <w:pPr>
        <w:pStyle w:val="Commarcadores"/>
      </w:pPr>
      <w:r>
        <w:t>Técnico em Logística</w:t>
      </w:r>
      <w:r w:rsidR="009F0EAA">
        <w:t xml:space="preserve"> </w:t>
      </w:r>
      <w:r w:rsidR="00B041A0">
        <w:t>|</w:t>
      </w:r>
      <w:r w:rsidR="009F0EAA">
        <w:t xml:space="preserve"> </w:t>
      </w:r>
      <w:r w:rsidR="00B041A0">
        <w:t>Conclu</w:t>
      </w:r>
      <w:r w:rsidR="00761192">
        <w:t>í</w:t>
      </w:r>
      <w:r w:rsidR="00B041A0">
        <w:t>do</w:t>
      </w:r>
      <w:r w:rsidR="009F0EAA">
        <w:t xml:space="preserve"> </w:t>
      </w:r>
      <w:r>
        <w:t>|</w:t>
      </w:r>
      <w:r w:rsidR="009F0EAA">
        <w:t xml:space="preserve"> </w:t>
      </w:r>
      <w:r>
        <w:t>0</w:t>
      </w:r>
      <w:r w:rsidR="00135D85">
        <w:t>8</w:t>
      </w:r>
      <w:r>
        <w:t>/2020</w:t>
      </w:r>
      <w:r w:rsidR="009F0EAA">
        <w:t xml:space="preserve"> </w:t>
      </w:r>
      <w:r>
        <w:t>|</w:t>
      </w:r>
      <w:r w:rsidR="009F0EAA">
        <w:t xml:space="preserve"> </w:t>
      </w:r>
      <w:r>
        <w:t>EEEM ORMANDA GONÇALVES</w:t>
      </w:r>
    </w:p>
    <w:p w14:paraId="42025011" w14:textId="4370A71F" w:rsidR="00CC1B9E" w:rsidRDefault="00797C09" w:rsidP="00CC1B9E">
      <w:pPr>
        <w:pStyle w:val="Ttulo2"/>
      </w:pPr>
      <w:r>
        <w:t>PROGRAMA</w:t>
      </w:r>
      <w:r w:rsidR="00CC1B9E">
        <w:rPr>
          <w:lang w:val="pt-BR" w:bidi="pt-BR"/>
        </w:rPr>
        <w:t> | SITUAÇÃO | </w:t>
      </w:r>
      <w:sdt>
        <w:sdtPr>
          <w:alias w:val="Data de conclusão:"/>
          <w:tag w:val="Data de conclusão:"/>
          <w:id w:val="1970774738"/>
          <w:placeholder>
            <w:docPart w:val="8F5338C3EF8146ADABB0AA547F2FC710"/>
          </w:placeholder>
          <w:temporary/>
          <w:showingPlcHdr/>
          <w15:appearance w15:val="hidden"/>
          <w:text/>
        </w:sdtPr>
        <w:sdtEndPr/>
        <w:sdtContent>
          <w:r w:rsidR="00CC1B9E">
            <w:rPr>
              <w:lang w:val="pt-BR" w:bidi="pt-BR"/>
            </w:rPr>
            <w:t>Data de conclusão</w:t>
          </w:r>
        </w:sdtContent>
      </w:sdt>
      <w:r w:rsidR="00CC1B9E">
        <w:rPr>
          <w:lang w:val="pt-BR" w:bidi="pt-BR"/>
        </w:rPr>
        <w:t> | </w:t>
      </w:r>
      <w:r>
        <w:rPr>
          <w:lang w:val="pt-BR" w:bidi="pt-BR"/>
        </w:rPr>
        <w:t> </w:t>
      </w:r>
      <w:r w:rsidRPr="005A336D">
        <w:t>INSTITUTO/ESCOLA</w:t>
      </w:r>
    </w:p>
    <w:p w14:paraId="2AF022E6" w14:textId="3502FC47" w:rsidR="00CC1B9E" w:rsidRDefault="00CC1B9E" w:rsidP="0084221C">
      <w:pPr>
        <w:pStyle w:val="Commarcadores"/>
      </w:pPr>
      <w:r>
        <w:t>Coletivo Online | Concluído | 05/2021|  INSTITUTO COCA-COLA BRASIL</w:t>
      </w:r>
    </w:p>
    <w:p w14:paraId="1A8A076C" w14:textId="59B33193" w:rsidR="00F32C7F" w:rsidRPr="00F32C7F" w:rsidRDefault="00F32C7F" w:rsidP="00F32C7F">
      <w:pPr>
        <w:pStyle w:val="Ttulo1"/>
        <w:rPr>
          <w:rStyle w:val="Ttulo2Char"/>
        </w:rPr>
      </w:pPr>
      <w:r>
        <w:t xml:space="preserve">Cursos: </w:t>
      </w:r>
      <w:hyperlink r:id="rId9" w:history="1">
        <w:r w:rsidRPr="00F32C7F">
          <w:rPr>
            <w:rStyle w:val="Hyperlink"/>
            <w:bCs/>
            <w:sz w:val="24"/>
            <w:szCs w:val="26"/>
          </w:rPr>
          <w:t>clique aki</w:t>
        </w:r>
      </w:hyperlink>
    </w:p>
    <w:p w14:paraId="1EAF4440" w14:textId="77777777" w:rsidR="00F32C7F" w:rsidRDefault="00F32C7F" w:rsidP="00F32C7F">
      <w:pPr>
        <w:pStyle w:val="Ttulo1"/>
      </w:pPr>
    </w:p>
    <w:sdt>
      <w:sdtPr>
        <w:alias w:val="Habilidades e Conhecimentos:"/>
        <w:tag w:val="Habilidades e Conhecimentos:"/>
        <w:id w:val="458624136"/>
        <w:placeholder>
          <w:docPart w:val="3ACB3D5D39384FE3B9C45C13AE88B3DA"/>
        </w:placeholder>
        <w:temporary/>
        <w:showingPlcHdr/>
        <w15:appearance w15:val="hidden"/>
      </w:sdtPr>
      <w:sdtEndPr/>
      <w:sdtContent>
        <w:p w14:paraId="72F13F4F" w14:textId="79B402B1" w:rsidR="00135D85" w:rsidRPr="00B041A0" w:rsidRDefault="009D5933" w:rsidP="00B041A0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1A4CE73A" w14:textId="347A55B7" w:rsidR="00135D85" w:rsidRPr="002B10A1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Conhecimento com pacote Office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134F5A90" w14:textId="6350E1EF" w:rsidR="00135D85" w:rsidRPr="002B10A1" w:rsidRDefault="00135D85" w:rsidP="00135D85">
      <w:pPr>
        <w:rPr>
          <w:b/>
          <w:bCs/>
          <w:sz w:val="24"/>
          <w:szCs w:val="24"/>
        </w:rPr>
      </w:pPr>
      <w:r w:rsidRPr="002B10A1">
        <w:rPr>
          <w:b/>
          <w:bCs/>
          <w:sz w:val="24"/>
          <w:szCs w:val="24"/>
        </w:rPr>
        <w:t>Windows 10 – intermedi</w:t>
      </w:r>
      <w:r w:rsidR="00761192">
        <w:rPr>
          <w:b/>
          <w:bCs/>
          <w:sz w:val="24"/>
          <w:szCs w:val="24"/>
        </w:rPr>
        <w:t>á</w:t>
      </w:r>
      <w:r w:rsidRPr="002B10A1">
        <w:rPr>
          <w:b/>
          <w:bCs/>
          <w:sz w:val="24"/>
          <w:szCs w:val="24"/>
        </w:rPr>
        <w:t xml:space="preserve">rio </w:t>
      </w:r>
    </w:p>
    <w:p w14:paraId="531867DA" w14:textId="77777777" w:rsidR="0084221C" w:rsidRDefault="0084221C" w:rsidP="0084221C">
      <w:pPr>
        <w:pStyle w:val="Ttulo1"/>
        <w:rPr>
          <w:color w:val="auto"/>
        </w:rPr>
      </w:pPr>
    </w:p>
    <w:p w14:paraId="6A54F26E" w14:textId="62EF04AD" w:rsidR="0084221C" w:rsidRPr="0084221C" w:rsidRDefault="0084221C" w:rsidP="0084221C">
      <w:pPr>
        <w:pStyle w:val="Ttulo1"/>
        <w:rPr>
          <w:color w:val="auto"/>
        </w:rPr>
      </w:pPr>
    </w:p>
    <w:sectPr w:rsidR="0084221C" w:rsidRPr="0084221C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18C7" w14:textId="77777777" w:rsidR="004563F0" w:rsidRDefault="004563F0">
      <w:pPr>
        <w:spacing w:after="0"/>
      </w:pPr>
      <w:r>
        <w:separator/>
      </w:r>
    </w:p>
  </w:endnote>
  <w:endnote w:type="continuationSeparator" w:id="0">
    <w:p w14:paraId="7ADEF050" w14:textId="77777777" w:rsidR="004563F0" w:rsidRDefault="004563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A47A7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6479" w14:textId="77777777" w:rsidR="004563F0" w:rsidRDefault="004563F0">
      <w:pPr>
        <w:spacing w:after="0"/>
      </w:pPr>
      <w:r>
        <w:separator/>
      </w:r>
    </w:p>
  </w:footnote>
  <w:footnote w:type="continuationSeparator" w:id="0">
    <w:p w14:paraId="26FC4DBB" w14:textId="77777777" w:rsidR="004563F0" w:rsidRDefault="004563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1C"/>
    <w:rsid w:val="000A4F59"/>
    <w:rsid w:val="00135D85"/>
    <w:rsid w:val="00141A4C"/>
    <w:rsid w:val="001B29CF"/>
    <w:rsid w:val="00235C24"/>
    <w:rsid w:val="0028220F"/>
    <w:rsid w:val="0031356E"/>
    <w:rsid w:val="00356C14"/>
    <w:rsid w:val="003C06B5"/>
    <w:rsid w:val="004563F0"/>
    <w:rsid w:val="005617B4"/>
    <w:rsid w:val="00583121"/>
    <w:rsid w:val="005A336D"/>
    <w:rsid w:val="00617B26"/>
    <w:rsid w:val="006270A9"/>
    <w:rsid w:val="00675956"/>
    <w:rsid w:val="00681034"/>
    <w:rsid w:val="00696AB0"/>
    <w:rsid w:val="006C5A7E"/>
    <w:rsid w:val="00702BF2"/>
    <w:rsid w:val="00732ACF"/>
    <w:rsid w:val="00761192"/>
    <w:rsid w:val="00797C09"/>
    <w:rsid w:val="008061E0"/>
    <w:rsid w:val="00816216"/>
    <w:rsid w:val="0084221C"/>
    <w:rsid w:val="0087734B"/>
    <w:rsid w:val="00901A6F"/>
    <w:rsid w:val="00956375"/>
    <w:rsid w:val="0097468B"/>
    <w:rsid w:val="00987D68"/>
    <w:rsid w:val="00992F54"/>
    <w:rsid w:val="0099426C"/>
    <w:rsid w:val="009D5933"/>
    <w:rsid w:val="009F0EAA"/>
    <w:rsid w:val="00A541FB"/>
    <w:rsid w:val="00B041A0"/>
    <w:rsid w:val="00BD768D"/>
    <w:rsid w:val="00C52DED"/>
    <w:rsid w:val="00C61F8E"/>
    <w:rsid w:val="00CB65CD"/>
    <w:rsid w:val="00CC1B9E"/>
    <w:rsid w:val="00E100E5"/>
    <w:rsid w:val="00E2221E"/>
    <w:rsid w:val="00E83E4B"/>
    <w:rsid w:val="00F32C7F"/>
    <w:rsid w:val="00FB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3D82E"/>
  <w15:chartTrackingRefBased/>
  <w15:docId w15:val="{99CB319A-339E-4BEC-A4C5-4DC07A23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A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696AB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5A336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1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17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9906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22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00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8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23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09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10889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9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9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vitor.js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oaojsrbr/Certificad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v\AppData\Roaming\Microsoft\Templates\Curr&#237;culo%20(colorid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6B491EBEA642A29FCD5D466882D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DB4848-E10D-4B2B-AA63-7E3E971C406C}"/>
      </w:docPartPr>
      <w:docPartBody>
        <w:p w:rsidR="00E909C8" w:rsidRDefault="00473319">
          <w:pPr>
            <w:pStyle w:val="0E6B491EBEA642A29FCD5D466882DEFA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DF3F9771B81B436692F1B1BD0393D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2B34F9-E633-4896-A430-1AF4A2209C47}"/>
      </w:docPartPr>
      <w:docPartBody>
        <w:p w:rsidR="00E909C8" w:rsidRDefault="00473319">
          <w:pPr>
            <w:pStyle w:val="DF3F9771B81B436692F1B1BD0393DE69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BAAAB23F04274CAC998A435B32DC0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289E2-7FCD-4238-BC6C-5F9E57F51AEF}"/>
      </w:docPartPr>
      <w:docPartBody>
        <w:p w:rsidR="00E909C8" w:rsidRDefault="00473319">
          <w:pPr>
            <w:pStyle w:val="BAAAB23F04274CAC998A435B32DC07EA"/>
          </w:pPr>
          <w:r>
            <w:rPr>
              <w:lang w:bidi="pt-BR"/>
            </w:rPr>
            <w:t>Grau</w:t>
          </w:r>
        </w:p>
      </w:docPartBody>
    </w:docPart>
    <w:docPart>
      <w:docPartPr>
        <w:name w:val="5547917C49BF4ECDB8AA95035E1188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D1688A-91B8-4C1B-974F-2B48BA9FE7F1}"/>
      </w:docPartPr>
      <w:docPartBody>
        <w:p w:rsidR="00E909C8" w:rsidRDefault="00473319">
          <w:pPr>
            <w:pStyle w:val="5547917C49BF4ECDB8AA95035E118815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24D80DBB7A974E94AAB25E1D0864E2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2F2AA-3FD6-446D-8AE3-C51469B21CE6}"/>
      </w:docPartPr>
      <w:docPartBody>
        <w:p w:rsidR="00E909C8" w:rsidRDefault="00473319">
          <w:pPr>
            <w:pStyle w:val="24D80DBB7A974E94AAB25E1D0864E29F"/>
          </w:pPr>
          <w:r>
            <w:rPr>
              <w:lang w:bidi="pt-BR"/>
            </w:rPr>
            <w:t>Grau</w:t>
          </w:r>
        </w:p>
      </w:docPartBody>
    </w:docPart>
    <w:docPart>
      <w:docPartPr>
        <w:name w:val="33B9163CDB46491799838640C27E14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42F6F1-D045-437B-9DE6-0FEFC79BF0A1}"/>
      </w:docPartPr>
      <w:docPartBody>
        <w:p w:rsidR="00E909C8" w:rsidRDefault="00473319">
          <w:pPr>
            <w:pStyle w:val="33B9163CDB46491799838640C27E147A"/>
          </w:pPr>
          <w:r>
            <w:rPr>
              <w:lang w:bidi="pt-BR"/>
            </w:rPr>
            <w:t>Data de conclusão</w:t>
          </w:r>
        </w:p>
      </w:docPartBody>
    </w:docPart>
    <w:docPart>
      <w:docPartPr>
        <w:name w:val="3ACB3D5D39384FE3B9C45C13AE88B3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9C89D2-2256-493E-BB2B-4349C6EFF28E}"/>
      </w:docPartPr>
      <w:docPartBody>
        <w:p w:rsidR="00E909C8" w:rsidRDefault="00473319">
          <w:pPr>
            <w:pStyle w:val="3ACB3D5D39384FE3B9C45C13AE88B3DA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8F5338C3EF8146ADABB0AA547F2FC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4304D3-9D59-41EA-A043-422F49AF9512}"/>
      </w:docPartPr>
      <w:docPartBody>
        <w:p w:rsidR="003332FF" w:rsidRDefault="00576299" w:rsidP="00576299">
          <w:pPr>
            <w:pStyle w:val="8F5338C3EF8146ADABB0AA547F2FC710"/>
          </w:pPr>
          <w:r>
            <w:rPr>
              <w:lang w:bidi="pt-BR"/>
            </w:rPr>
            <w:t>Data de conclusão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C8"/>
    <w:rsid w:val="001231D9"/>
    <w:rsid w:val="001B3246"/>
    <w:rsid w:val="002C6274"/>
    <w:rsid w:val="003332FF"/>
    <w:rsid w:val="003A372B"/>
    <w:rsid w:val="00440C6A"/>
    <w:rsid w:val="00473319"/>
    <w:rsid w:val="00576299"/>
    <w:rsid w:val="006006DD"/>
    <w:rsid w:val="009B3A37"/>
    <w:rsid w:val="009E7E92"/>
    <w:rsid w:val="00B32807"/>
    <w:rsid w:val="00B546A8"/>
    <w:rsid w:val="00E909C8"/>
    <w:rsid w:val="00F5763A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E6B491EBEA642A29FCD5D466882DEFA">
    <w:name w:val="0E6B491EBEA642A29FCD5D466882DEFA"/>
  </w:style>
  <w:style w:type="paragraph" w:customStyle="1" w:styleId="DF3F9771B81B436692F1B1BD0393DE69">
    <w:name w:val="DF3F9771B81B436692F1B1BD0393DE69"/>
  </w:style>
  <w:style w:type="paragraph" w:customStyle="1" w:styleId="BAAAB23F04274CAC998A435B32DC07EA">
    <w:name w:val="BAAAB23F04274CAC998A435B32DC07EA"/>
  </w:style>
  <w:style w:type="paragraph" w:customStyle="1" w:styleId="5547917C49BF4ECDB8AA95035E118815">
    <w:name w:val="5547917C49BF4ECDB8AA95035E118815"/>
  </w:style>
  <w:style w:type="paragraph" w:customStyle="1" w:styleId="24D80DBB7A974E94AAB25E1D0864E29F">
    <w:name w:val="24D80DBB7A974E94AAB25E1D0864E29F"/>
  </w:style>
  <w:style w:type="paragraph" w:customStyle="1" w:styleId="33B9163CDB46491799838640C27E147A">
    <w:name w:val="33B9163CDB46491799838640C27E147A"/>
  </w:style>
  <w:style w:type="paragraph" w:customStyle="1" w:styleId="3ACB3D5D39384FE3B9C45C13AE88B3DA">
    <w:name w:val="3ACB3D5D39384FE3B9C45C13AE88B3DA"/>
  </w:style>
  <w:style w:type="paragraph" w:customStyle="1" w:styleId="8F5338C3EF8146ADABB0AA547F2FC710">
    <w:name w:val="8F5338C3EF8146ADABB0AA547F2FC710"/>
    <w:rsid w:val="00576299"/>
    <w:rPr>
      <w:lang w:eastAsia="pt-BR"/>
    </w:rPr>
  </w:style>
  <w:style w:type="paragraph" w:customStyle="1" w:styleId="DE9CD71FA0DC45B38BF45301EF8CC70F">
    <w:name w:val="DE9CD71FA0DC45B38BF45301EF8CC70F"/>
    <w:rsid w:val="00576299"/>
    <w:rPr>
      <w:lang w:eastAsia="pt-BR"/>
    </w:rPr>
  </w:style>
  <w:style w:type="paragraph" w:customStyle="1" w:styleId="01183A39EAA644638C7F23E18318350D">
    <w:name w:val="01183A39EAA644638C7F23E18318350D"/>
    <w:rsid w:val="009E7E92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B3B-3D0A-449E-B275-29389152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7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da Silva Rocha</dc:creator>
  <cp:keywords/>
  <cp:lastModifiedBy>João Vitor da Silva Rocha</cp:lastModifiedBy>
  <cp:revision>3</cp:revision>
  <cp:lastPrinted>2021-05-18T14:45:00Z</cp:lastPrinted>
  <dcterms:created xsi:type="dcterms:W3CDTF">2021-07-14T22:01:00Z</dcterms:created>
  <dcterms:modified xsi:type="dcterms:W3CDTF">2021-08-29T22:07:00Z</dcterms:modified>
  <cp:version/>
</cp:coreProperties>
</file>