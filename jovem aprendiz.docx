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75D7B" w14:textId="0A2B2598" w:rsidR="00816216" w:rsidRDefault="0084221C" w:rsidP="00141A4C">
      <w:pPr>
        <w:pStyle w:val="Ttulo"/>
      </w:pPr>
      <w:r>
        <w:t>João Vitor Da Silva Rocha</w:t>
      </w:r>
      <w:r w:rsidR="00245C7F">
        <w:t xml:space="preserve"> 29/05/2002</w:t>
      </w:r>
      <w:r>
        <w:tab/>
      </w:r>
    </w:p>
    <w:p w14:paraId="08AA1D11" w14:textId="3E82014C" w:rsidR="00141A4C" w:rsidRDefault="0084221C" w:rsidP="00141A4C">
      <w:r>
        <w:t>Rua Afonso Claudio</w:t>
      </w:r>
      <w:r w:rsidR="00CB65CD">
        <w:t>,Morada de Campo Grande,Cariacica</w:t>
      </w:r>
      <w:r>
        <w:t>|29143-675</w:t>
      </w:r>
      <w:r w:rsidR="00141A4C">
        <w:rPr>
          <w:lang w:val="pt-BR" w:bidi="pt-BR"/>
        </w:rPr>
        <w:t> | </w:t>
      </w:r>
      <w:r>
        <w:t>2733366463|2799</w:t>
      </w:r>
      <w:r w:rsidR="00164A4E">
        <w:t>8993682</w:t>
      </w:r>
      <w:r w:rsidR="00141A4C">
        <w:rPr>
          <w:lang w:val="pt-BR" w:bidi="pt-BR"/>
        </w:rPr>
        <w:t>|</w:t>
      </w:r>
      <w:r>
        <w:rPr>
          <w:lang w:val="pt-BR" w:bidi="pt-BR"/>
        </w:rPr>
        <w:t>joãovitor.jsr@gmail.com</w:t>
      </w:r>
    </w:p>
    <w:p w14:paraId="0129BF71" w14:textId="77777777" w:rsidR="006270A9" w:rsidRDefault="00C92E97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0E6B491EBEA642A29FCD5D466882DEFA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Objetivo</w:t>
          </w:r>
        </w:sdtContent>
      </w:sdt>
    </w:p>
    <w:p w14:paraId="39A1F03F" w14:textId="39A0F567" w:rsidR="006270A9" w:rsidRDefault="0084221C">
      <w:r>
        <w:t>Entra no mercado de trabalho e ganha experiência</w:t>
      </w:r>
      <w:r w:rsidR="00583121">
        <w:t>. Cargos:Menor aprendiz ou Estágio ensino médio.</w:t>
      </w:r>
    </w:p>
    <w:sdt>
      <w:sdtPr>
        <w:alias w:val="Educação:"/>
        <w:tag w:val="Educação:"/>
        <w:id w:val="807127995"/>
        <w:placeholder>
          <w:docPart w:val="DF3F9771B81B436692F1B1BD0393DE69"/>
        </w:placeholder>
        <w:temporary/>
        <w:showingPlcHdr/>
        <w15:appearance w15:val="hidden"/>
      </w:sdtPr>
      <w:sdtEndPr/>
      <w:sdtContent>
        <w:p w14:paraId="148A8273" w14:textId="77777777" w:rsidR="006270A9" w:rsidRDefault="009D5933">
          <w:pPr>
            <w:pStyle w:val="Ttulo1"/>
          </w:pPr>
          <w:r>
            <w:rPr>
              <w:lang w:val="pt-BR" w:bidi="pt-BR"/>
            </w:rPr>
            <w:t>Educação</w:t>
          </w:r>
        </w:p>
      </w:sdtContent>
    </w:sdt>
    <w:p w14:paraId="20BB2163" w14:textId="6604E9C6" w:rsidR="006270A9" w:rsidRDefault="00C92E97">
      <w:pPr>
        <w:pStyle w:val="Ttulo2"/>
      </w:pPr>
      <w:sdt>
        <w:sdtPr>
          <w:alias w:val="Grau:"/>
          <w:tag w:val="Grau:"/>
          <w:id w:val="-1403435167"/>
          <w:placeholder>
            <w:docPart w:val="BAAAB23F04274CAC998A435B32DC07EA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pt-BR" w:bidi="pt-BR"/>
            </w:rPr>
            <w:t>Grau</w:t>
          </w:r>
        </w:sdtContent>
      </w:sdt>
      <w:r w:rsidR="009D5933">
        <w:rPr>
          <w:lang w:val="pt-BR" w:bidi="pt-BR"/>
        </w:rPr>
        <w:t> | </w:t>
      </w:r>
      <w:sdt>
        <w:sdtPr>
          <w:alias w:val="Data de conclusão:"/>
          <w:tag w:val="Data de conclusão:"/>
          <w:id w:val="-315799195"/>
          <w:placeholder>
            <w:docPart w:val="5547917C49BF4ECDB8AA95035E118815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pt-BR" w:bidi="pt-BR"/>
            </w:rPr>
            <w:t>Data de conclusão</w:t>
          </w:r>
        </w:sdtContent>
      </w:sdt>
      <w:r w:rsidR="009D5933">
        <w:rPr>
          <w:lang w:val="pt-BR" w:bidi="pt-BR"/>
        </w:rPr>
        <w:t> | </w:t>
      </w:r>
      <w:sdt>
        <w:sdtPr>
          <w:alias w:val="Escola:"/>
          <w:tag w:val="Escola:"/>
          <w:id w:val="530385979"/>
          <w:placeholder>
            <w:docPart w:val="607C3AD4CDB24A9AA2FB3692F22D43C5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pt-BR" w:bidi="pt-BR"/>
            </w:rPr>
            <w:t>Escola</w:t>
          </w:r>
        </w:sdtContent>
      </w:sdt>
      <w:r w:rsidR="00583121">
        <w:t xml:space="preserve"> | </w:t>
      </w:r>
    </w:p>
    <w:p w14:paraId="60E6C3A4" w14:textId="56E7A5CE" w:rsidR="00583121" w:rsidRPr="00583121" w:rsidRDefault="00C52DED" w:rsidP="001B29CF">
      <w:pPr>
        <w:pStyle w:val="Commarcadores"/>
      </w:pPr>
      <w:r>
        <w:rPr>
          <w:lang w:val="pt-BR" w:bidi="pt-BR"/>
        </w:rPr>
        <w:t xml:space="preserve">Cursando </w:t>
      </w:r>
      <w:r w:rsidR="00E525CB">
        <w:rPr>
          <w:lang w:val="pt-BR" w:bidi="pt-BR"/>
        </w:rPr>
        <w:t>3</w:t>
      </w:r>
      <w:r>
        <w:rPr>
          <w:lang w:val="pt-BR" w:bidi="pt-BR"/>
        </w:rPr>
        <w:t xml:space="preserve">° do </w:t>
      </w:r>
      <w:r w:rsidR="0084221C">
        <w:rPr>
          <w:lang w:val="pt-BR" w:bidi="pt-BR"/>
        </w:rPr>
        <w:t>Ensino Médio|31/12/20</w:t>
      </w:r>
      <w:r w:rsidR="00E525CB">
        <w:rPr>
          <w:lang w:val="pt-BR" w:bidi="pt-BR"/>
        </w:rPr>
        <w:t>20</w:t>
      </w:r>
      <w:r w:rsidR="0084221C">
        <w:rPr>
          <w:lang w:val="pt-BR" w:bidi="pt-BR"/>
        </w:rPr>
        <w:t>|EEEFM HUNNEY EVEREST PIOVESAN</w:t>
      </w:r>
    </w:p>
    <w:p w14:paraId="07DA7F65" w14:textId="77777777" w:rsidR="006270A9" w:rsidRDefault="00C92E97">
      <w:pPr>
        <w:pStyle w:val="Ttulo2"/>
      </w:pPr>
      <w:sdt>
        <w:sdtPr>
          <w:alias w:val="Grau:"/>
          <w:tag w:val="Grau:"/>
          <w:id w:val="-1691290666"/>
          <w:placeholder>
            <w:docPart w:val="24D80DBB7A974E94AAB25E1D0864E29F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pt-BR" w:bidi="pt-BR"/>
            </w:rPr>
            <w:t>Grau</w:t>
          </w:r>
        </w:sdtContent>
      </w:sdt>
      <w:r w:rsidR="009D5933">
        <w:rPr>
          <w:lang w:val="pt-BR" w:bidi="pt-BR"/>
        </w:rPr>
        <w:t> | </w:t>
      </w:r>
      <w:sdt>
        <w:sdtPr>
          <w:alias w:val="Data de conclusão:"/>
          <w:tag w:val="Data de conclusão:"/>
          <w:id w:val="-1221673033"/>
          <w:placeholder>
            <w:docPart w:val="33B9163CDB46491799838640C27E147A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pt-BR" w:bidi="pt-BR"/>
            </w:rPr>
            <w:t>Data de conclusão</w:t>
          </w:r>
        </w:sdtContent>
      </w:sdt>
      <w:r w:rsidR="009D5933">
        <w:rPr>
          <w:lang w:val="pt-BR" w:bidi="pt-BR"/>
        </w:rPr>
        <w:t> | </w:t>
      </w:r>
      <w:sdt>
        <w:sdtPr>
          <w:alias w:val="Escola:"/>
          <w:tag w:val="Escola:"/>
          <w:id w:val="714016034"/>
          <w:placeholder>
            <w:docPart w:val="1FCA44078A884112ABE99DDDA5C7FB8D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pt-BR" w:bidi="pt-BR"/>
            </w:rPr>
            <w:t>Escola</w:t>
          </w:r>
        </w:sdtContent>
      </w:sdt>
    </w:p>
    <w:p w14:paraId="6455EC94" w14:textId="5343A0EF" w:rsidR="006270A9" w:rsidRDefault="0084221C" w:rsidP="0084221C">
      <w:pPr>
        <w:pStyle w:val="Commarcadores"/>
      </w:pPr>
      <w:r>
        <w:t>Cusando Técnico em Logística(Mediotec)|0</w:t>
      </w:r>
      <w:r w:rsidR="00E525CB">
        <w:t>8</w:t>
      </w:r>
      <w:r>
        <w:t>/2020|EEEM ORMANDA GONÇALVES</w:t>
      </w:r>
    </w:p>
    <w:sdt>
      <w:sdtPr>
        <w:alias w:val="Habilidades e Conhecimentos:"/>
        <w:tag w:val="Habilidades e Conhecimentos:"/>
        <w:id w:val="458624136"/>
        <w:placeholder>
          <w:docPart w:val="3ACB3D5D39384FE3B9C45C13AE88B3DA"/>
        </w:placeholder>
        <w:temporary/>
        <w15:appearance w15:val="hidden"/>
      </w:sdtPr>
      <w:sdtEndPr/>
      <w:sdtContent>
        <w:p w14:paraId="4F61CE05" w14:textId="77777777" w:rsidR="006270A9" w:rsidRDefault="009D5933">
          <w:pPr>
            <w:pStyle w:val="Ttulo1"/>
          </w:pPr>
          <w:r>
            <w:rPr>
              <w:lang w:val="pt-BR" w:bidi="pt-BR"/>
            </w:rPr>
            <w:t>Habilidades e Conhecimentos</w:t>
          </w:r>
        </w:p>
      </w:sdtContent>
    </w:sdt>
    <w:p w14:paraId="76297100" w14:textId="7323FE0E" w:rsidR="0084221C" w:rsidRDefault="0084221C">
      <w:pPr>
        <w:pStyle w:val="Ttulo1"/>
      </w:pPr>
    </w:p>
    <w:p w14:paraId="4464337F" w14:textId="132737D9" w:rsidR="006270A9" w:rsidRPr="002B10A1" w:rsidRDefault="00E525CB" w:rsidP="002B10A1">
      <w:pPr>
        <w:rPr>
          <w:b/>
          <w:bCs/>
          <w:sz w:val="24"/>
          <w:szCs w:val="24"/>
        </w:rPr>
      </w:pPr>
      <w:r w:rsidRPr="002B10A1">
        <w:rPr>
          <w:b/>
          <w:bCs/>
          <w:sz w:val="24"/>
          <w:szCs w:val="24"/>
        </w:rPr>
        <w:t xml:space="preserve">Conhecimento com pacote Office – intermediario </w:t>
      </w:r>
    </w:p>
    <w:p w14:paraId="6296485C" w14:textId="14B44FEF" w:rsidR="00E525CB" w:rsidRPr="002B10A1" w:rsidRDefault="00E525CB" w:rsidP="002B10A1">
      <w:pPr>
        <w:rPr>
          <w:b/>
          <w:bCs/>
          <w:sz w:val="24"/>
          <w:szCs w:val="24"/>
        </w:rPr>
      </w:pPr>
      <w:r w:rsidRPr="002B10A1">
        <w:rPr>
          <w:b/>
          <w:bCs/>
          <w:sz w:val="24"/>
          <w:szCs w:val="24"/>
        </w:rPr>
        <w:t xml:space="preserve">Windows 10 – intermediario </w:t>
      </w:r>
    </w:p>
    <w:p w14:paraId="20F454F9" w14:textId="77777777" w:rsidR="00E525CB" w:rsidRDefault="00E525CB">
      <w:pPr>
        <w:pStyle w:val="Ttulo1"/>
      </w:pPr>
    </w:p>
    <w:p w14:paraId="531867DA" w14:textId="77777777" w:rsidR="0084221C" w:rsidRDefault="0084221C" w:rsidP="0084221C">
      <w:pPr>
        <w:pStyle w:val="Ttulo1"/>
        <w:rPr>
          <w:color w:val="auto"/>
        </w:rPr>
      </w:pPr>
    </w:p>
    <w:p w14:paraId="6A54F26E" w14:textId="0DDC2E83" w:rsidR="0084221C" w:rsidRPr="0084221C" w:rsidRDefault="0084221C" w:rsidP="0084221C">
      <w:pPr>
        <w:pStyle w:val="Ttulo1"/>
        <w:rPr>
          <w:color w:val="auto"/>
        </w:rPr>
      </w:pPr>
    </w:p>
    <w:sectPr w:rsidR="0084221C" w:rsidRPr="0084221C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D361D" w14:textId="77777777" w:rsidR="00C92E97" w:rsidRDefault="00C92E97">
      <w:pPr>
        <w:spacing w:after="0"/>
      </w:pPr>
      <w:r>
        <w:separator/>
      </w:r>
    </w:p>
  </w:endnote>
  <w:endnote w:type="continuationSeparator" w:id="0">
    <w:p w14:paraId="6A79BE86" w14:textId="77777777" w:rsidR="00C92E97" w:rsidRDefault="00C92E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A47A7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77D9E" w14:textId="77777777" w:rsidR="00C92E97" w:rsidRDefault="00C92E97">
      <w:pPr>
        <w:spacing w:after="0"/>
      </w:pPr>
      <w:r>
        <w:separator/>
      </w:r>
    </w:p>
  </w:footnote>
  <w:footnote w:type="continuationSeparator" w:id="0">
    <w:p w14:paraId="266A60C0" w14:textId="77777777" w:rsidR="00C92E97" w:rsidRDefault="00C92E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C"/>
    <w:rsid w:val="000A4F59"/>
    <w:rsid w:val="00134F87"/>
    <w:rsid w:val="00141A4C"/>
    <w:rsid w:val="00164A4E"/>
    <w:rsid w:val="001B29CF"/>
    <w:rsid w:val="00245C7F"/>
    <w:rsid w:val="0028220F"/>
    <w:rsid w:val="002B10A1"/>
    <w:rsid w:val="00356C14"/>
    <w:rsid w:val="00583121"/>
    <w:rsid w:val="00617B26"/>
    <w:rsid w:val="006270A9"/>
    <w:rsid w:val="00675956"/>
    <w:rsid w:val="00681034"/>
    <w:rsid w:val="006C5A7E"/>
    <w:rsid w:val="007B258E"/>
    <w:rsid w:val="00816216"/>
    <w:rsid w:val="0084221C"/>
    <w:rsid w:val="0087734B"/>
    <w:rsid w:val="00956375"/>
    <w:rsid w:val="00987D68"/>
    <w:rsid w:val="009D5933"/>
    <w:rsid w:val="00BD768D"/>
    <w:rsid w:val="00C52DED"/>
    <w:rsid w:val="00C61F8E"/>
    <w:rsid w:val="00C92E97"/>
    <w:rsid w:val="00CB65CD"/>
    <w:rsid w:val="00E525CB"/>
    <w:rsid w:val="00E83E4B"/>
    <w:rsid w:val="00EA592F"/>
    <w:rsid w:val="00FB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3D82E"/>
  <w15:chartTrackingRefBased/>
  <w15:docId w15:val="{99CB319A-339E-4BEC-A4C5-4DC07A23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1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17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9906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0422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00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3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8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423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096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10889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97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9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v\AppData\Roaming\Microsoft\Template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6B491EBEA642A29FCD5D466882DE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DB4848-E10D-4B2B-AA63-7E3E971C406C}"/>
      </w:docPartPr>
      <w:docPartBody>
        <w:p w:rsidR="00E909C8" w:rsidRDefault="00473319">
          <w:pPr>
            <w:pStyle w:val="0E6B491EBEA642A29FCD5D466882DEFA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DF3F9771B81B436692F1B1BD0393D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B34F9-E633-4896-A430-1AF4A2209C47}"/>
      </w:docPartPr>
      <w:docPartBody>
        <w:p w:rsidR="00E909C8" w:rsidRDefault="00473319">
          <w:pPr>
            <w:pStyle w:val="DF3F9771B81B436692F1B1BD0393DE69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BAAAB23F04274CAC998A435B32DC0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289E2-7FCD-4238-BC6C-5F9E57F51AEF}"/>
      </w:docPartPr>
      <w:docPartBody>
        <w:p w:rsidR="00E909C8" w:rsidRDefault="00473319">
          <w:pPr>
            <w:pStyle w:val="BAAAB23F04274CAC998A435B32DC07EA"/>
          </w:pPr>
          <w:r>
            <w:rPr>
              <w:lang w:bidi="pt-BR"/>
            </w:rPr>
            <w:t>Grau</w:t>
          </w:r>
        </w:p>
      </w:docPartBody>
    </w:docPart>
    <w:docPart>
      <w:docPartPr>
        <w:name w:val="5547917C49BF4ECDB8AA95035E1188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D1688A-91B8-4C1B-974F-2B48BA9FE7F1}"/>
      </w:docPartPr>
      <w:docPartBody>
        <w:p w:rsidR="00E909C8" w:rsidRDefault="00473319">
          <w:pPr>
            <w:pStyle w:val="5547917C49BF4ECDB8AA95035E118815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607C3AD4CDB24A9AA2FB3692F22D43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992E5A-6261-4689-A031-C6D02C53D59C}"/>
      </w:docPartPr>
      <w:docPartBody>
        <w:p w:rsidR="00E909C8" w:rsidRDefault="00473319">
          <w:pPr>
            <w:pStyle w:val="607C3AD4CDB24A9AA2FB3692F22D43C5"/>
          </w:pPr>
          <w:r>
            <w:rPr>
              <w:lang w:bidi="pt-BR"/>
            </w:rPr>
            <w:t>Escola</w:t>
          </w:r>
        </w:p>
      </w:docPartBody>
    </w:docPart>
    <w:docPart>
      <w:docPartPr>
        <w:name w:val="24D80DBB7A974E94AAB25E1D0864E2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2F2AA-3FD6-446D-8AE3-C51469B21CE6}"/>
      </w:docPartPr>
      <w:docPartBody>
        <w:p w:rsidR="00E909C8" w:rsidRDefault="00473319">
          <w:pPr>
            <w:pStyle w:val="24D80DBB7A974E94AAB25E1D0864E29F"/>
          </w:pPr>
          <w:r>
            <w:rPr>
              <w:lang w:bidi="pt-BR"/>
            </w:rPr>
            <w:t>Grau</w:t>
          </w:r>
        </w:p>
      </w:docPartBody>
    </w:docPart>
    <w:docPart>
      <w:docPartPr>
        <w:name w:val="33B9163CDB46491799838640C27E14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2F6F1-D045-437B-9DE6-0FEFC79BF0A1}"/>
      </w:docPartPr>
      <w:docPartBody>
        <w:p w:rsidR="00E909C8" w:rsidRDefault="00473319">
          <w:pPr>
            <w:pStyle w:val="33B9163CDB46491799838640C27E147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1FCA44078A884112ABE99DDDA5C7FB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B87627-AB03-47BB-A9D2-CFABF137D4C0}"/>
      </w:docPartPr>
      <w:docPartBody>
        <w:p w:rsidR="00E909C8" w:rsidRDefault="00473319">
          <w:pPr>
            <w:pStyle w:val="1FCA44078A884112ABE99DDDA5C7FB8D"/>
          </w:pPr>
          <w:r>
            <w:rPr>
              <w:lang w:bidi="pt-BR"/>
            </w:rPr>
            <w:t>Escola</w:t>
          </w:r>
        </w:p>
      </w:docPartBody>
    </w:docPart>
    <w:docPart>
      <w:docPartPr>
        <w:name w:val="3ACB3D5D39384FE3B9C45C13AE88B3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9C89D2-2256-493E-BB2B-4349C6EFF28E}"/>
      </w:docPartPr>
      <w:docPartBody>
        <w:p w:rsidR="00E909C8" w:rsidRDefault="00473319">
          <w:pPr>
            <w:pStyle w:val="3ACB3D5D39384FE3B9C45C13AE88B3DA"/>
          </w:pPr>
          <w:r>
            <w:rPr>
              <w:lang w:bidi="pt-BR"/>
            </w:rPr>
            <w:t>Habilidades e 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C8"/>
    <w:rsid w:val="001231D9"/>
    <w:rsid w:val="00153D5B"/>
    <w:rsid w:val="00473319"/>
    <w:rsid w:val="006006DD"/>
    <w:rsid w:val="00632BA1"/>
    <w:rsid w:val="008E1BB9"/>
    <w:rsid w:val="00E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C97841FD2F845F6B44841E5737B3221">
    <w:name w:val="6C97841FD2F845F6B44841E5737B3221"/>
  </w:style>
  <w:style w:type="paragraph" w:customStyle="1" w:styleId="AF6BC507AD364D20A49532D42AC35B04">
    <w:name w:val="AF6BC507AD364D20A49532D42AC35B04"/>
  </w:style>
  <w:style w:type="paragraph" w:customStyle="1" w:styleId="C892EB08EBBB49B282DB0E41778C9485">
    <w:name w:val="C892EB08EBBB49B282DB0E41778C9485"/>
  </w:style>
  <w:style w:type="paragraph" w:customStyle="1" w:styleId="5A3CDBF5D2834225BE04436A7A8C610C">
    <w:name w:val="5A3CDBF5D2834225BE04436A7A8C610C"/>
  </w:style>
  <w:style w:type="paragraph" w:customStyle="1" w:styleId="0E6B491EBEA642A29FCD5D466882DEFA">
    <w:name w:val="0E6B491EBEA642A29FCD5D466882DEFA"/>
  </w:style>
  <w:style w:type="paragraph" w:customStyle="1" w:styleId="3A9C83B6550C4FFD9B5408C9BE11B768">
    <w:name w:val="3A9C83B6550C4FFD9B5408C9BE11B768"/>
  </w:style>
  <w:style w:type="paragraph" w:customStyle="1" w:styleId="DF3F9771B81B436692F1B1BD0393DE69">
    <w:name w:val="DF3F9771B81B436692F1B1BD0393DE69"/>
  </w:style>
  <w:style w:type="paragraph" w:customStyle="1" w:styleId="BAAAB23F04274CAC998A435B32DC07EA">
    <w:name w:val="BAAAB23F04274CAC998A435B32DC07EA"/>
  </w:style>
  <w:style w:type="paragraph" w:customStyle="1" w:styleId="5547917C49BF4ECDB8AA95035E118815">
    <w:name w:val="5547917C49BF4ECDB8AA95035E118815"/>
  </w:style>
  <w:style w:type="paragraph" w:customStyle="1" w:styleId="607C3AD4CDB24A9AA2FB3692F22D43C5">
    <w:name w:val="607C3AD4CDB24A9AA2FB3692F22D43C5"/>
  </w:style>
  <w:style w:type="paragraph" w:customStyle="1" w:styleId="2C7D1CC51BFF4FFABACBBD19A183F580">
    <w:name w:val="2C7D1CC51BFF4FFABACBBD19A183F580"/>
  </w:style>
  <w:style w:type="paragraph" w:customStyle="1" w:styleId="24D80DBB7A974E94AAB25E1D0864E29F">
    <w:name w:val="24D80DBB7A974E94AAB25E1D0864E29F"/>
  </w:style>
  <w:style w:type="paragraph" w:customStyle="1" w:styleId="33B9163CDB46491799838640C27E147A">
    <w:name w:val="33B9163CDB46491799838640C27E147A"/>
  </w:style>
  <w:style w:type="paragraph" w:customStyle="1" w:styleId="1FCA44078A884112ABE99DDDA5C7FB8D">
    <w:name w:val="1FCA44078A884112ABE99DDDA5C7FB8D"/>
  </w:style>
  <w:style w:type="paragraph" w:customStyle="1" w:styleId="CB45599FC27E4A748B0236F81E4DD046">
    <w:name w:val="CB45599FC27E4A748B0236F81E4DD046"/>
  </w:style>
  <w:style w:type="paragraph" w:customStyle="1" w:styleId="3ACB3D5D39384FE3B9C45C13AE88B3DA">
    <w:name w:val="3ACB3D5D39384FE3B9C45C13AE88B3DA"/>
  </w:style>
  <w:style w:type="paragraph" w:customStyle="1" w:styleId="BBCF18A141D94BEABD5BD443B54976AC">
    <w:name w:val="BBCF18A141D94BEABD5BD443B54976AC"/>
  </w:style>
  <w:style w:type="paragraph" w:customStyle="1" w:styleId="D68632AD9B7944FA85E6C828546836B1">
    <w:name w:val="D68632AD9B7944FA85E6C828546836B1"/>
  </w:style>
  <w:style w:type="paragraph" w:customStyle="1" w:styleId="565BF82197C8474186B3576BBCF6F92B">
    <w:name w:val="565BF82197C8474186B3576BBCF6F92B"/>
  </w:style>
  <w:style w:type="paragraph" w:customStyle="1" w:styleId="4B9E69602B2746FD9907A55778F426DE">
    <w:name w:val="4B9E69602B2746FD9907A55778F426DE"/>
  </w:style>
  <w:style w:type="paragraph" w:customStyle="1" w:styleId="555877C670814D229E22F5BE39F63FC8">
    <w:name w:val="555877C670814D229E22F5BE39F63FC8"/>
  </w:style>
  <w:style w:type="paragraph" w:customStyle="1" w:styleId="3AA005D7156E4E5492EEA449380988BF">
    <w:name w:val="3AA005D7156E4E5492EEA449380988BF"/>
  </w:style>
  <w:style w:type="paragraph" w:customStyle="1" w:styleId="07AAC4686E7E4476963F779AF1B3BF09">
    <w:name w:val="07AAC4686E7E4476963F779AF1B3BF09"/>
  </w:style>
  <w:style w:type="paragraph" w:customStyle="1" w:styleId="A83631C18DC44442A65606371AA2CA45">
    <w:name w:val="A83631C18DC44442A65606371AA2CA45"/>
  </w:style>
  <w:style w:type="paragraph" w:customStyle="1" w:styleId="3869220FF42E4E8D83A5C7BBC33D429A">
    <w:name w:val="3869220FF42E4E8D83A5C7BBC33D429A"/>
  </w:style>
  <w:style w:type="paragraph" w:customStyle="1" w:styleId="39312D3F51E941A68559B96FA407BDC7">
    <w:name w:val="39312D3F51E941A68559B96FA407BDC7"/>
  </w:style>
  <w:style w:type="paragraph" w:customStyle="1" w:styleId="7D70ABC8612D41B6B6C327E21AE2CEDD">
    <w:name w:val="7D70ABC8612D41B6B6C327E21AE2CEDD"/>
  </w:style>
  <w:style w:type="paragraph" w:customStyle="1" w:styleId="F3C9E9C683EF4E58973873C1810A428A">
    <w:name w:val="F3C9E9C683EF4E58973873C1810A428A"/>
  </w:style>
  <w:style w:type="paragraph" w:customStyle="1" w:styleId="33E5269DBD454DF5850DEFD4DE9BF079">
    <w:name w:val="33E5269DBD454DF5850DEFD4DE9BF079"/>
  </w:style>
  <w:style w:type="paragraph" w:customStyle="1" w:styleId="D320D6E8B5D74FBE9890C0C31583E9F5">
    <w:name w:val="D320D6E8B5D74FBE9890C0C31583E9F5"/>
  </w:style>
  <w:style w:type="paragraph" w:customStyle="1" w:styleId="77CBD4F5DC6247848AFCA9CDB33DEF23">
    <w:name w:val="77CBD4F5DC6247848AFCA9CDB33DEF23"/>
  </w:style>
  <w:style w:type="paragraph" w:customStyle="1" w:styleId="0CD12FAC6DD2487599D885325C4EA1F0">
    <w:name w:val="0CD12FAC6DD2487599D885325C4EA1F0"/>
  </w:style>
  <w:style w:type="paragraph" w:customStyle="1" w:styleId="12EDBDC49E0941BD8A252C08635EFAB6">
    <w:name w:val="12EDBDC49E0941BD8A252C08635EFA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93D04-DE00-49DA-8254-EEF1BE85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</Template>
  <TotalTime>4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Vitor da Silva Rocha</dc:creator>
  <cp:keywords/>
  <cp:lastModifiedBy>João Vitor da Silva Rocha</cp:lastModifiedBy>
  <cp:revision>6</cp:revision>
  <dcterms:created xsi:type="dcterms:W3CDTF">2019-09-08T18:43:00Z</dcterms:created>
  <dcterms:modified xsi:type="dcterms:W3CDTF">2020-08-17T14:33:00Z</dcterms:modified>
  <cp:version/>
</cp:coreProperties>
</file>