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1DAD" w14:textId="6357D87F" w:rsidR="00696AB0" w:rsidRDefault="0084221C" w:rsidP="00696AB0">
      <w:pPr>
        <w:pStyle w:val="Ttulo"/>
      </w:pPr>
      <w:r>
        <w:t>João Vitor Da Silva Rocha</w:t>
      </w:r>
      <w:r w:rsidR="00B041A0">
        <w:t xml:space="preserve"> </w:t>
      </w:r>
      <w:r w:rsidR="00B041A0">
        <w:rPr>
          <w:sz w:val="32"/>
          <w:szCs w:val="10"/>
        </w:rPr>
        <w:t xml:space="preserve">           </w:t>
      </w:r>
      <w:r w:rsidR="00B041A0">
        <w:rPr>
          <w:sz w:val="28"/>
          <w:szCs w:val="8"/>
        </w:rPr>
        <w:t>18 anos (29/05/2002)</w:t>
      </w:r>
    </w:p>
    <w:p w14:paraId="449DDD5C" w14:textId="504E302F" w:rsidR="00696AB0" w:rsidRPr="00696AB0" w:rsidRDefault="0084221C" w:rsidP="00696AB0">
      <w:pPr>
        <w:spacing w:after="0"/>
      </w:pPr>
      <w:r>
        <w:t>Rua Afonso Claudio</w:t>
      </w:r>
      <w:r w:rsidR="00CB65CD">
        <w:t>,</w:t>
      </w:r>
      <w:r w:rsidR="00761192">
        <w:t xml:space="preserve"> </w:t>
      </w:r>
      <w:r w:rsidR="00CB65CD">
        <w:t>Morada de</w:t>
      </w:r>
      <w:r w:rsidR="00761192">
        <w:t xml:space="preserve"> Santa Fé</w:t>
      </w:r>
      <w:r w:rsidR="00CB65CD">
        <w:t>,</w:t>
      </w:r>
      <w:r w:rsidR="00696AB0">
        <w:t xml:space="preserve"> </w:t>
      </w:r>
      <w:r w:rsidR="00CB65CD">
        <w:t>Cariacica</w:t>
      </w:r>
      <w:r w:rsidR="00696AB0">
        <w:t xml:space="preserve"> – ES</w:t>
      </w:r>
      <w:r w:rsidR="00761192">
        <w:t>:</w:t>
      </w:r>
      <w:r w:rsidR="00696AB0">
        <w:t xml:space="preserve"> </w:t>
      </w:r>
      <w:r>
        <w:t>29143</w:t>
      </w:r>
      <w:r w:rsidR="00761192">
        <w:t>-</w:t>
      </w:r>
      <w:r>
        <w:t>675</w:t>
      </w:r>
      <w:r w:rsidR="00141A4C">
        <w:rPr>
          <w:lang w:val="pt-BR" w:bidi="pt-BR"/>
        </w:rPr>
        <w:t> </w:t>
      </w:r>
      <w:r w:rsidR="00696AB0">
        <w:rPr>
          <w:lang w:val="pt-BR" w:bidi="pt-BR"/>
        </w:rPr>
        <w:t xml:space="preserve"> </w:t>
      </w:r>
      <w:r w:rsidR="00141A4C">
        <w:rPr>
          <w:lang w:val="pt-BR" w:bidi="pt-BR"/>
        </w:rPr>
        <w:t> </w:t>
      </w:r>
    </w:p>
    <w:p w14:paraId="08AA1D11" w14:textId="5A38DDE1" w:rsidR="00141A4C" w:rsidRDefault="0084221C" w:rsidP="00696AB0">
      <w:pPr>
        <w:spacing w:after="0"/>
        <w:rPr>
          <w:lang w:val="pt-BR" w:bidi="pt-BR"/>
        </w:rPr>
      </w:pPr>
      <w:r>
        <w:t>2733366463</w:t>
      </w:r>
      <w:r w:rsidR="00696AB0">
        <w:t xml:space="preserve"> </w:t>
      </w:r>
      <w:r>
        <w:t>|</w:t>
      </w:r>
      <w:r w:rsidR="00696AB0">
        <w:t xml:space="preserve"> </w:t>
      </w:r>
      <w:r>
        <w:t>279</w:t>
      </w:r>
      <w:r w:rsidR="00135D85">
        <w:t>98993682</w:t>
      </w:r>
      <w:r w:rsidR="00141A4C">
        <w:rPr>
          <w:lang w:val="pt-BR" w:bidi="pt-BR"/>
        </w:rPr>
        <w:t>|</w:t>
      </w:r>
      <w:r w:rsidR="00696AB0">
        <w:rPr>
          <w:lang w:val="pt-BR" w:bidi="pt-BR"/>
        </w:rPr>
        <w:t xml:space="preserve"> </w:t>
      </w:r>
      <w:hyperlink r:id="rId8" w:history="1">
        <w:r w:rsidR="00696AB0" w:rsidRPr="00E7519B">
          <w:rPr>
            <w:rStyle w:val="Hyperlink"/>
            <w:lang w:val="pt-BR" w:bidi="pt-BR"/>
          </w:rPr>
          <w:t>joaovitor.jsr@gmail.com</w:t>
        </w:r>
      </w:hyperlink>
    </w:p>
    <w:p w14:paraId="37259404" w14:textId="77777777" w:rsidR="00696AB0" w:rsidRDefault="00696AB0" w:rsidP="00696AB0">
      <w:pPr>
        <w:spacing w:after="0"/>
      </w:pPr>
    </w:p>
    <w:p w14:paraId="0129BF71" w14:textId="77777777" w:rsidR="006270A9" w:rsidRDefault="008061E0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14:paraId="39A1F03F" w14:textId="30F8706E" w:rsidR="006270A9" w:rsidRDefault="0084221C">
      <w:r>
        <w:t>Entra</w:t>
      </w:r>
      <w:r w:rsidR="00761192">
        <w:t>r</w:t>
      </w:r>
      <w:r>
        <w:t xml:space="preserve"> no mercado de trabalho e ganha</w:t>
      </w:r>
      <w:r w:rsidR="00761192">
        <w:t>r</w:t>
      </w:r>
      <w:r>
        <w:t xml:space="preserve"> experiência</w:t>
      </w:r>
      <w:r w:rsidR="00583121">
        <w:t xml:space="preserve">. </w:t>
      </w:r>
    </w:p>
    <w:sdt>
      <w:sdtPr>
        <w:alias w:val="Educação:"/>
        <w:tag w:val="Educação:"/>
        <w:id w:val="807127995"/>
        <w:placeholder>
          <w:docPart w:val="DF3F9771B81B436692F1B1BD0393DE69"/>
        </w:placeholder>
        <w:temporary/>
        <w:showingPlcHdr/>
        <w15:appearance w15:val="hidden"/>
      </w:sdtPr>
      <w:sdtEndPr/>
      <w:sdtContent>
        <w:p w14:paraId="148A8273" w14:textId="77777777" w:rsidR="006270A9" w:rsidRDefault="009D5933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14:paraId="20BB2163" w14:textId="6ECB98E3" w:rsidR="006270A9" w:rsidRDefault="008061E0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Grau</w:t>
          </w:r>
        </w:sdtContent>
      </w:sdt>
      <w:r w:rsidR="009D5933">
        <w:rPr>
          <w:lang w:val="pt-BR" w:bidi="pt-BR"/>
        </w:rPr>
        <w:t> |</w:t>
      </w:r>
      <w:r w:rsidR="009F0EAA">
        <w:rPr>
          <w:lang w:val="pt-BR" w:bidi="pt-BR"/>
        </w:rPr>
        <w:t xml:space="preserve"> SITUAÇÃO</w:t>
      </w:r>
      <w:r w:rsidR="009D5933">
        <w:rPr>
          <w:lang w:val="pt-BR" w:bidi="pt-BR"/>
        </w:rPr>
        <w:t> </w:t>
      </w:r>
      <w:r w:rsidR="009F0EAA">
        <w:rPr>
          <w:lang w:val="pt-BR" w:bidi="pt-BR"/>
        </w:rPr>
        <w:t xml:space="preserve">| 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Data de conclusão</w:t>
          </w:r>
        </w:sdtContent>
      </w:sdt>
      <w:r w:rsidR="009D5933">
        <w:rPr>
          <w:lang w:val="pt-BR" w:bidi="pt-BR"/>
        </w:rPr>
        <w:t> | </w:t>
      </w:r>
      <w:sdt>
        <w:sdtPr>
          <w:alias w:val="Escola:"/>
          <w:tag w:val="Escola:"/>
          <w:id w:val="530385979"/>
          <w:placeholder>
            <w:docPart w:val="607C3AD4CDB24A9AA2FB3692F22D43C5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Escola</w:t>
          </w:r>
        </w:sdtContent>
      </w:sdt>
      <w:r w:rsidR="00583121">
        <w:t xml:space="preserve"> </w:t>
      </w:r>
    </w:p>
    <w:p w14:paraId="60E6C3A4" w14:textId="629B5D87" w:rsidR="00583121" w:rsidRPr="00583121" w:rsidRDefault="0084221C" w:rsidP="001B29CF">
      <w:pPr>
        <w:pStyle w:val="Commarcadores"/>
      </w:pPr>
      <w:r>
        <w:rPr>
          <w:lang w:val="pt-BR" w:bidi="pt-BR"/>
        </w:rPr>
        <w:t>Ensino Médio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 w:rsidR="00761192">
        <w:rPr>
          <w:lang w:val="pt-BR" w:bidi="pt-BR"/>
        </w:rPr>
        <w:t>Concluído</w:t>
      </w:r>
      <w:r w:rsidR="009F0EAA">
        <w:rPr>
          <w:lang w:val="pt-BR" w:bidi="pt-BR"/>
        </w:rPr>
        <w:t xml:space="preserve"> </w:t>
      </w:r>
      <w:r w:rsidR="00B041A0"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31/12/20</w:t>
      </w:r>
      <w:r w:rsidR="00135D85">
        <w:rPr>
          <w:lang w:val="pt-BR" w:bidi="pt-BR"/>
        </w:rPr>
        <w:t>20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EEEFM HUNNEY EVEREST PIOVESAN</w:t>
      </w:r>
    </w:p>
    <w:p w14:paraId="07DA7F65" w14:textId="091726FD" w:rsidR="006270A9" w:rsidRDefault="008061E0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Grau</w:t>
          </w:r>
        </w:sdtContent>
      </w:sdt>
      <w:r w:rsidR="009D5933">
        <w:rPr>
          <w:lang w:val="pt-BR" w:bidi="pt-BR"/>
        </w:rPr>
        <w:t> </w:t>
      </w:r>
      <w:r w:rsidR="009F0EAA">
        <w:rPr>
          <w:lang w:val="pt-BR" w:bidi="pt-BR"/>
        </w:rPr>
        <w:t>| SITUAÇÃO </w:t>
      </w:r>
      <w:r w:rsidR="009D5933">
        <w:rPr>
          <w:lang w:val="pt-BR" w:bidi="pt-BR"/>
        </w:rPr>
        <w:t>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Data de conclusão</w:t>
          </w:r>
        </w:sdtContent>
      </w:sdt>
      <w:r w:rsidR="009D5933">
        <w:rPr>
          <w:lang w:val="pt-BR" w:bidi="pt-BR"/>
        </w:rPr>
        <w:t> | </w:t>
      </w:r>
      <w:sdt>
        <w:sdtPr>
          <w:alias w:val="Escola:"/>
          <w:tag w:val="Escola:"/>
          <w:id w:val="714016034"/>
          <w:placeholder>
            <w:docPart w:val="1FCA44078A884112ABE99DDDA5C7FB8D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Escola</w:t>
          </w:r>
        </w:sdtContent>
      </w:sdt>
    </w:p>
    <w:p w14:paraId="6455EC94" w14:textId="245C69C8" w:rsidR="006270A9" w:rsidRDefault="0084221C" w:rsidP="0084221C">
      <w:pPr>
        <w:pStyle w:val="Commarcadores"/>
      </w:pPr>
      <w:r>
        <w:t>Técnico em Logística</w:t>
      </w:r>
      <w:r w:rsidR="009F0EAA">
        <w:t xml:space="preserve"> </w:t>
      </w:r>
      <w:r w:rsidR="00B041A0">
        <w:t>|</w:t>
      </w:r>
      <w:r w:rsidR="009F0EAA">
        <w:t xml:space="preserve"> </w:t>
      </w:r>
      <w:r w:rsidR="00B041A0">
        <w:t>Conclu</w:t>
      </w:r>
      <w:r w:rsidR="00761192">
        <w:t>í</w:t>
      </w:r>
      <w:r w:rsidR="00B041A0">
        <w:t>do</w:t>
      </w:r>
      <w:r w:rsidR="009F0EAA">
        <w:t xml:space="preserve"> </w:t>
      </w:r>
      <w:r>
        <w:t>|</w:t>
      </w:r>
      <w:r w:rsidR="009F0EAA">
        <w:t xml:space="preserve"> </w:t>
      </w:r>
      <w:r>
        <w:t>0</w:t>
      </w:r>
      <w:r w:rsidR="00135D85">
        <w:t>8</w:t>
      </w:r>
      <w:r>
        <w:t>/2020</w:t>
      </w:r>
      <w:r w:rsidR="009F0EAA">
        <w:t xml:space="preserve"> </w:t>
      </w:r>
      <w:r>
        <w:t>|</w:t>
      </w:r>
      <w:r w:rsidR="009F0EAA">
        <w:t xml:space="preserve"> </w:t>
      </w:r>
      <w:r>
        <w:t>EEEM ORMANDA GONÇALVES</w:t>
      </w:r>
    </w:p>
    <w:sdt>
      <w:sdtPr>
        <w:alias w:val="Habilidades e Conhecimentos:"/>
        <w:tag w:val="Habilidades e Conhecimentos:"/>
        <w:id w:val="458624136"/>
        <w:placeholder>
          <w:docPart w:val="3ACB3D5D39384FE3B9C45C13AE88B3DA"/>
        </w:placeholder>
        <w:temporary/>
        <w:showingPlcHdr/>
        <w15:appearance w15:val="hidden"/>
      </w:sdtPr>
      <w:sdtEndPr/>
      <w:sdtContent>
        <w:p w14:paraId="72F13F4F" w14:textId="79B402B1" w:rsidR="00135D85" w:rsidRPr="00B041A0" w:rsidRDefault="009D5933" w:rsidP="00B041A0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1A4CE73A" w14:textId="347A55B7" w:rsidR="00135D85" w:rsidRPr="002B10A1" w:rsidRDefault="00135D85" w:rsidP="00135D85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>Conhecimento com pacote Office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134F5A90" w14:textId="6350E1EF" w:rsidR="00135D85" w:rsidRPr="002B10A1" w:rsidRDefault="00135D85" w:rsidP="00135D85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>Windows 10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531867DA" w14:textId="77777777" w:rsidR="0084221C" w:rsidRDefault="0084221C" w:rsidP="0084221C">
      <w:pPr>
        <w:pStyle w:val="Ttulo1"/>
        <w:rPr>
          <w:color w:val="auto"/>
        </w:rPr>
      </w:pPr>
    </w:p>
    <w:p w14:paraId="6A54F26E" w14:textId="62EF04AD" w:rsidR="0084221C" w:rsidRPr="0084221C" w:rsidRDefault="0084221C" w:rsidP="0084221C">
      <w:pPr>
        <w:pStyle w:val="Ttulo1"/>
        <w:rPr>
          <w:color w:val="auto"/>
        </w:rPr>
      </w:pPr>
    </w:p>
    <w:sectPr w:rsidR="0084221C" w:rsidRPr="0084221C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91EA9" w14:textId="77777777" w:rsidR="008061E0" w:rsidRDefault="008061E0">
      <w:pPr>
        <w:spacing w:after="0"/>
      </w:pPr>
      <w:r>
        <w:separator/>
      </w:r>
    </w:p>
  </w:endnote>
  <w:endnote w:type="continuationSeparator" w:id="0">
    <w:p w14:paraId="0B340E78" w14:textId="77777777" w:rsidR="008061E0" w:rsidRDefault="008061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D08C3" w14:textId="77777777" w:rsidR="008061E0" w:rsidRDefault="008061E0">
      <w:pPr>
        <w:spacing w:after="0"/>
      </w:pPr>
      <w:r>
        <w:separator/>
      </w:r>
    </w:p>
  </w:footnote>
  <w:footnote w:type="continuationSeparator" w:id="0">
    <w:p w14:paraId="19AC959C" w14:textId="77777777" w:rsidR="008061E0" w:rsidRDefault="008061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A4F59"/>
    <w:rsid w:val="00135D85"/>
    <w:rsid w:val="00141A4C"/>
    <w:rsid w:val="001B29CF"/>
    <w:rsid w:val="00235C24"/>
    <w:rsid w:val="0028220F"/>
    <w:rsid w:val="0031356E"/>
    <w:rsid w:val="00356C14"/>
    <w:rsid w:val="003C06B5"/>
    <w:rsid w:val="005617B4"/>
    <w:rsid w:val="00583121"/>
    <w:rsid w:val="00617B26"/>
    <w:rsid w:val="006270A9"/>
    <w:rsid w:val="00675956"/>
    <w:rsid w:val="00681034"/>
    <w:rsid w:val="00696AB0"/>
    <w:rsid w:val="006C5A7E"/>
    <w:rsid w:val="00702BF2"/>
    <w:rsid w:val="00761192"/>
    <w:rsid w:val="008061E0"/>
    <w:rsid w:val="00816216"/>
    <w:rsid w:val="0084221C"/>
    <w:rsid w:val="0087734B"/>
    <w:rsid w:val="00901A6F"/>
    <w:rsid w:val="00956375"/>
    <w:rsid w:val="00987D68"/>
    <w:rsid w:val="00992F54"/>
    <w:rsid w:val="009D5933"/>
    <w:rsid w:val="009F0EAA"/>
    <w:rsid w:val="00A541FB"/>
    <w:rsid w:val="00B041A0"/>
    <w:rsid w:val="00BD768D"/>
    <w:rsid w:val="00C52DED"/>
    <w:rsid w:val="00C61F8E"/>
    <w:rsid w:val="00CB65CD"/>
    <w:rsid w:val="00E100E5"/>
    <w:rsid w:val="00E2221E"/>
    <w:rsid w:val="00E83E4B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3D82E"/>
  <w15:chartTrackingRefBased/>
  <w15:docId w15:val="{99CB319A-339E-4BEC-A4C5-4DC07A23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696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vitor.js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607C3AD4CDB24A9AA2FB3692F22D43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992E5A-6261-4689-A031-C6D02C53D59C}"/>
      </w:docPartPr>
      <w:docPartBody>
        <w:p w:rsidR="00E909C8" w:rsidRDefault="00473319">
          <w:pPr>
            <w:pStyle w:val="607C3AD4CDB24A9AA2FB3692F22D43C5"/>
          </w:pPr>
          <w:r>
            <w:rPr>
              <w:lang w:bidi="pt-BR"/>
            </w:rPr>
            <w:t>Escola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FCA44078A884112ABE99DDDA5C7FB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B87627-AB03-47BB-A9D2-CFABF137D4C0}"/>
      </w:docPartPr>
      <w:docPartBody>
        <w:p w:rsidR="00E909C8" w:rsidRDefault="00473319">
          <w:pPr>
            <w:pStyle w:val="1FCA44078A884112ABE99DDDA5C7FB8D"/>
          </w:pPr>
          <w:r>
            <w:rPr>
              <w:lang w:bidi="pt-BR"/>
            </w:rPr>
            <w:t>Escola</w:t>
          </w:r>
        </w:p>
      </w:docPartBody>
    </w:docPart>
    <w:docPart>
      <w:docPartPr>
        <w:name w:val="3ACB3D5D39384FE3B9C45C13AE88B3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9C89D2-2256-493E-BB2B-4349C6EFF28E}"/>
      </w:docPartPr>
      <w:docPartBody>
        <w:p w:rsidR="00E909C8" w:rsidRDefault="00473319">
          <w:pPr>
            <w:pStyle w:val="3ACB3D5D39384FE3B9C45C13AE88B3DA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1231D9"/>
    <w:rsid w:val="001B3246"/>
    <w:rsid w:val="003A372B"/>
    <w:rsid w:val="00440C6A"/>
    <w:rsid w:val="00473319"/>
    <w:rsid w:val="006006DD"/>
    <w:rsid w:val="009B3A37"/>
    <w:rsid w:val="00B32807"/>
    <w:rsid w:val="00E909C8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B491EBEA642A29FCD5D466882DEFA">
    <w:name w:val="0E6B491EBEA642A29FCD5D466882DEFA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607C3AD4CDB24A9AA2FB3692F22D43C5">
    <w:name w:val="607C3AD4CDB24A9AA2FB3692F22D43C5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1FCA44078A884112ABE99DDDA5C7FB8D">
    <w:name w:val="1FCA44078A884112ABE99DDDA5C7FB8D"/>
  </w:style>
  <w:style w:type="paragraph" w:customStyle="1" w:styleId="3ACB3D5D39384FE3B9C45C13AE88B3DA">
    <w:name w:val="3ACB3D5D39384FE3B9C45C13AE88B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B3B-3D0A-449E-B275-2938915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49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Vitor da Silva Rocha</dc:creator>
  <cp:keywords/>
  <cp:lastModifiedBy>João Vitor da Silva Rocha</cp:lastModifiedBy>
  <cp:revision>15</cp:revision>
  <cp:lastPrinted>2021-02-06T19:55:00Z</cp:lastPrinted>
  <dcterms:created xsi:type="dcterms:W3CDTF">2019-07-11T12:46:00Z</dcterms:created>
  <dcterms:modified xsi:type="dcterms:W3CDTF">2021-02-06T19:55:00Z</dcterms:modified>
  <cp:version/>
</cp:coreProperties>
</file>