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   (</w:t>
      </w:r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791E9A70" w:rsidR="00141A4C" w:rsidRDefault="0084221C" w:rsidP="00696AB0">
      <w:pPr>
        <w:spacing w:after="0"/>
        <w:rPr>
          <w:lang w:val="pt-BR" w:bidi="pt-BR"/>
        </w:rPr>
      </w:pPr>
      <w:r>
        <w:t>|</w:t>
      </w:r>
      <w:r w:rsidR="00696AB0">
        <w:t xml:space="preserve"> </w:t>
      </w:r>
      <w:r>
        <w:t>279</w:t>
      </w:r>
      <w:r w:rsidR="00135D85">
        <w:t>98993682</w:t>
      </w:r>
      <w:r w:rsidR="009D4678">
        <w:t xml:space="preserve"> 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8572B4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8572B4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8572B4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8572B4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58886C2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52839C2" w14:textId="77777777" w:rsidR="00566A43" w:rsidRPr="005A336D" w:rsidRDefault="00566A43" w:rsidP="00566A43">
      <w:pPr>
        <w:pStyle w:val="Ttulo2"/>
      </w:pPr>
      <w:sdt>
        <w:sdtPr>
          <w:alias w:val="Grau:"/>
          <w:tag w:val="Grau:"/>
          <w:id w:val="2021506445"/>
          <w:placeholder>
            <w:docPart w:val="1F05933A80DB4E82BCAAACF216309EC6"/>
          </w:placeholder>
          <w:temporary/>
          <w:showingPlcHdr/>
          <w15:appearance w15:val="hidden"/>
          <w:text/>
        </w:sdtPr>
        <w:sdtContent>
          <w:r w:rsidRPr="005A336D">
            <w:rPr>
              <w:lang w:val="pt-BR" w:bidi="pt-BR"/>
            </w:rPr>
            <w:t>Grau</w:t>
          </w:r>
        </w:sdtContent>
      </w:sdt>
      <w:r w:rsidRPr="005A336D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995075703"/>
          <w:placeholder>
            <w:docPart w:val="CC556D6A0DC04F398296B4844BA01460"/>
          </w:placeholder>
          <w:temporary/>
          <w:showingPlcHdr/>
          <w15:appearance w15:val="hidden"/>
          <w:text/>
        </w:sdtPr>
        <w:sdtContent>
          <w:r w:rsidRPr="005A336D">
            <w:rPr>
              <w:lang w:val="pt-BR" w:bidi="pt-BR"/>
            </w:rPr>
            <w:t>Data de conclusão</w:t>
          </w:r>
        </w:sdtContent>
      </w:sdt>
      <w:r w:rsidRPr="005A336D">
        <w:rPr>
          <w:lang w:val="pt-BR" w:bidi="pt-BR"/>
        </w:rPr>
        <w:t> |</w:t>
      </w:r>
      <w:r w:rsidRPr="005A336D">
        <w:t xml:space="preserve"> INSTITUTO/ESCOLA</w:t>
      </w:r>
    </w:p>
    <w:p w14:paraId="04AABAF1" w14:textId="76B59E05" w:rsidR="00566A43" w:rsidRDefault="00566A43" w:rsidP="00566A43">
      <w:pPr>
        <w:pStyle w:val="Commarcadores"/>
      </w:pPr>
      <w:r>
        <w:t>Ensino Superior</w:t>
      </w:r>
      <w:r>
        <w:t xml:space="preserve"> | </w:t>
      </w:r>
      <w:r>
        <w:t>Cursando</w:t>
      </w:r>
      <w:r>
        <w:t xml:space="preserve"> | </w:t>
      </w:r>
      <w:r>
        <w:t>15/07/2022 - *31/05/2026</w:t>
      </w:r>
      <w:r>
        <w:t xml:space="preserve"> | </w:t>
      </w:r>
      <w:r w:rsidRPr="00566A43">
        <w:t>Descomplica Faculdade Digital</w:t>
      </w:r>
    </w:p>
    <w:p w14:paraId="5B8D15DC" w14:textId="4E8C7D53" w:rsidR="00BB29D3" w:rsidRPr="00BB29D3" w:rsidRDefault="00F32C7F" w:rsidP="00BB29D3">
      <w:pPr>
        <w:pStyle w:val="Ttulo1"/>
      </w:pPr>
      <w:r>
        <w:t>Cursos</w:t>
      </w:r>
      <w:r w:rsidR="00EB229B">
        <w:t xml:space="preserve"> </w:t>
      </w:r>
    </w:p>
    <w:p w14:paraId="51143E83" w14:textId="77777777" w:rsidR="00BB29D3" w:rsidRDefault="00BB29D3" w:rsidP="00BB29D3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0AEFD03" w14:textId="54951932" w:rsidR="00BB29D3" w:rsidRDefault="00BB29D3" w:rsidP="00BB29D3">
      <w:pPr>
        <w:pStyle w:val="Commarcadores"/>
      </w:pPr>
      <w:r>
        <w:t xml:space="preserve">Coletivo Online | </w:t>
      </w:r>
      <w:r w:rsidR="00A16C16">
        <w:t xml:space="preserve">Concluído </w:t>
      </w:r>
      <w:r>
        <w:t>| 05/2021| INSTITUTO COCA-COLA BRASIL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D7069B9" w:rsidR="005532A4" w:rsidRDefault="005532A4" w:rsidP="00A16C16">
      <w:pPr>
        <w:pStyle w:val="Commarcadores"/>
        <w:numPr>
          <w:ilvl w:val="0"/>
          <w:numId w:val="24"/>
        </w:numPr>
      </w:pPr>
      <w:r>
        <w:t xml:space="preserve">Introdução aos Simuladores De Redes|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EndPr/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56B8366E" w:rsid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Fullstack </w:t>
      </w:r>
      <w:r w:rsidRPr="00057ECB">
        <w:rPr>
          <w:u w:val="single"/>
          <w:lang w:val="en-US"/>
        </w:rPr>
        <w:t>Developer</w:t>
      </w:r>
      <w:r w:rsidRPr="00D438C6">
        <w:rPr>
          <w:lang w:val="en-US"/>
        </w:rPr>
        <w:t xml:space="preserve"> | </w:t>
      </w:r>
      <w:r w:rsidR="00566A43" w:rsidRPr="00566A43">
        <w:rPr>
          <w:lang w:val="en-US" w:bidi="pt-BR"/>
        </w:rPr>
        <w:t xml:space="preserve">Concluído </w:t>
      </w:r>
      <w:r w:rsidRPr="00D438C6">
        <w:rPr>
          <w:lang w:val="en-US"/>
        </w:rPr>
        <w:t xml:space="preserve">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49D540E0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834738427"/>
          <w:placeholder>
            <w:docPart w:val="A4ECDCD73B564B749F9ED41DBB48DF5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526ABAB" w14:textId="0681FC25" w:rsidR="00566A43" w:rsidRDefault="00566A43" w:rsidP="00566A43">
      <w:pPr>
        <w:pStyle w:val="Commarcadores"/>
        <w:numPr>
          <w:ilvl w:val="0"/>
          <w:numId w:val="24"/>
        </w:numPr>
      </w:pPr>
      <w:r w:rsidRPr="00424FD2">
        <w:t>Assistente de Tecnologia da Informação</w:t>
      </w:r>
      <w:r>
        <w:t xml:space="preserve"> | Concluído | 12/2021| Qualifica ES</w:t>
      </w:r>
    </w:p>
    <w:p w14:paraId="14766273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7030370"/>
          <w:placeholder>
            <w:docPart w:val="ABDBF261E2234020A2A30BB48A26B73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3B2BC3B" w14:textId="443C52BA" w:rsidR="00566A43" w:rsidRDefault="00566A43" w:rsidP="00566A43">
      <w:pPr>
        <w:pStyle w:val="Commarcadores"/>
        <w:numPr>
          <w:ilvl w:val="0"/>
          <w:numId w:val="24"/>
        </w:numPr>
      </w:pPr>
      <w:r>
        <w:t>Introdução à Ciência da Computação - O Curso</w:t>
      </w:r>
      <w:r>
        <w:t xml:space="preserve"> </w:t>
      </w:r>
      <w:r>
        <w:t xml:space="preserve">de Harvard, no Brasil | Concluído | </w:t>
      </w:r>
      <w:r w:rsidR="002F1E0C">
        <w:t>06</w:t>
      </w:r>
      <w:r>
        <w:t>/202</w:t>
      </w:r>
      <w:r w:rsidR="002F1E0C">
        <w:t>2</w:t>
      </w:r>
      <w:r>
        <w:t xml:space="preserve">| </w:t>
      </w:r>
      <w:r w:rsidR="002F1E0C">
        <w:t>Estudar na Pr</w:t>
      </w:r>
      <w:r w:rsidR="002F1E0C">
        <w:rPr>
          <w:lang w:val="pt-BR"/>
        </w:rPr>
        <w:t>á</w:t>
      </w:r>
      <w:r w:rsidR="002F1E0C">
        <w:t xml:space="preserve">tica </w:t>
      </w:r>
    </w:p>
    <w:p w14:paraId="581387B1" w14:textId="77777777" w:rsidR="002F1E0C" w:rsidRDefault="002F1E0C" w:rsidP="002F1E0C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663223094"/>
          <w:placeholder>
            <w:docPart w:val="DFEEFF6BC84F4DE7BEEC37C46BC7B9B7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04974F6" w14:textId="103AC96E" w:rsidR="002F1E0C" w:rsidRDefault="002F1E0C" w:rsidP="002F1E0C">
      <w:pPr>
        <w:pStyle w:val="Commarcadores"/>
        <w:numPr>
          <w:ilvl w:val="0"/>
          <w:numId w:val="24"/>
        </w:numPr>
      </w:pPr>
      <w:r w:rsidRPr="002F1E0C">
        <w:t>Lógica de programação com Dart</w:t>
      </w:r>
      <w:r>
        <w:t xml:space="preserve"> </w:t>
      </w:r>
      <w:r>
        <w:t>| Concluído | 0</w:t>
      </w:r>
      <w:r>
        <w:t>4</w:t>
      </w:r>
      <w:r>
        <w:t xml:space="preserve">/2022| </w:t>
      </w:r>
      <w:r>
        <w:t>Balta.io</w:t>
      </w:r>
      <w:r>
        <w:t xml:space="preserve"> </w:t>
      </w:r>
    </w:p>
    <w:p w14:paraId="6E5D4B9D" w14:textId="77777777" w:rsidR="002F1E0C" w:rsidRDefault="002F1E0C" w:rsidP="002F1E0C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362394969"/>
          <w:placeholder>
            <w:docPart w:val="A8B8D027573E492196FE65F430180B04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93E8488" w14:textId="2F4FC15A" w:rsidR="002F1E0C" w:rsidRDefault="002F1E0C" w:rsidP="00321FFC">
      <w:pPr>
        <w:pStyle w:val="Commarcadores"/>
        <w:numPr>
          <w:ilvl w:val="0"/>
          <w:numId w:val="0"/>
        </w:numPr>
        <w:ind w:left="216"/>
      </w:pPr>
      <w:r>
        <w:t>Criando seu primeiro App com Flutter</w:t>
      </w:r>
      <w:r>
        <w:t xml:space="preserve"> </w:t>
      </w:r>
      <w:r>
        <w:t>| Concluído | 0</w:t>
      </w:r>
      <w:r>
        <w:t>5</w:t>
      </w:r>
      <w:r>
        <w:t>/2022| Balta.io</w:t>
      </w:r>
    </w:p>
    <w:p w14:paraId="01149D36" w14:textId="0EDFE255" w:rsidR="002F1E0C" w:rsidRDefault="002F1E0C" w:rsidP="00321FFC">
      <w:pPr>
        <w:pStyle w:val="Commarcadores"/>
        <w:numPr>
          <w:ilvl w:val="0"/>
          <w:numId w:val="0"/>
        </w:numPr>
        <w:ind w:left="216"/>
      </w:pPr>
    </w:p>
    <w:p w14:paraId="3DFA95D2" w14:textId="77777777" w:rsidR="002F1E0C" w:rsidRDefault="002F1E0C" w:rsidP="00321FFC">
      <w:pPr>
        <w:pStyle w:val="Commarcadores"/>
        <w:numPr>
          <w:ilvl w:val="0"/>
          <w:numId w:val="0"/>
        </w:numPr>
        <w:ind w:left="216"/>
      </w:pPr>
    </w:p>
    <w:p w14:paraId="0360F5B4" w14:textId="39BEAA7F" w:rsidR="00527A86" w:rsidRPr="00424FD2" w:rsidRDefault="00527A86" w:rsidP="00527A86">
      <w:pPr>
        <w:pStyle w:val="Ttulo1"/>
      </w:pPr>
      <w:r>
        <w:lastRenderedPageBreak/>
        <w:t xml:space="preserve">Habilidades e Conhecimentos </w:t>
      </w:r>
    </w:p>
    <w:p w14:paraId="32FFF28D" w14:textId="545B7300" w:rsidR="00F072D8" w:rsidRPr="00C611E4" w:rsidRDefault="00D639C5" w:rsidP="00F072D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611E4">
        <w:rPr>
          <w:sz w:val="28"/>
          <w:szCs w:val="28"/>
        </w:rPr>
        <w:instrText xml:space="preserve"> HYPERLINK "https://github.com/joaojsrbr/Certificados"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EB229B" w:rsidRPr="00C611E4">
        <w:rPr>
          <w:rStyle w:val="Hyperlink"/>
          <w:sz w:val="28"/>
          <w:szCs w:val="28"/>
        </w:rPr>
        <w:t>https://github.com/joaojsrbr/Certificados</w:t>
      </w:r>
    </w:p>
    <w:p w14:paraId="1A4CE73A" w14:textId="520CED60" w:rsidR="00135D85" w:rsidRPr="002F1E0C" w:rsidRDefault="00D639C5" w:rsidP="00135D85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2F1E0C" w:rsidRPr="00C611E4">
        <w:rPr>
          <w:sz w:val="28"/>
          <w:szCs w:val="28"/>
        </w:rPr>
        <w:t xml:space="preserve"> </w:t>
      </w:r>
      <w:r w:rsidR="00135D85"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="00135D85" w:rsidRPr="002B10A1">
        <w:rPr>
          <w:b/>
          <w:bCs/>
          <w:sz w:val="24"/>
          <w:szCs w:val="24"/>
        </w:rPr>
        <w:t xml:space="preserve">rio </w:t>
      </w:r>
    </w:p>
    <w:p w14:paraId="18912CB4" w14:textId="646091FF" w:rsidR="00496F9D" w:rsidRDefault="00496F9D" w:rsidP="00496F9D">
      <w:pPr>
        <w:tabs>
          <w:tab w:val="left" w:pos="18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Postman</w:t>
      </w:r>
      <w:r>
        <w:rPr>
          <w:b/>
          <w:bCs/>
          <w:sz w:val="24"/>
          <w:szCs w:val="24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35AB4851" w14:textId="528E8B7B" w:rsidR="00496F9D" w:rsidRP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</w:t>
      </w:r>
      <w:r w:rsidR="00527A86">
        <w:rPr>
          <w:b/>
          <w:bCs/>
          <w:sz w:val="24"/>
          <w:szCs w:val="24"/>
          <w:lang w:val="en-US"/>
        </w:rPr>
        <w:t>10 e 11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406E" w14:textId="77777777" w:rsidR="008572B4" w:rsidRDefault="008572B4">
      <w:pPr>
        <w:spacing w:after="0"/>
      </w:pPr>
      <w:r>
        <w:separator/>
      </w:r>
    </w:p>
  </w:endnote>
  <w:endnote w:type="continuationSeparator" w:id="0">
    <w:p w14:paraId="4449EE82" w14:textId="77777777" w:rsidR="008572B4" w:rsidRDefault="00857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DC95" w14:textId="77777777" w:rsidR="008572B4" w:rsidRDefault="008572B4">
      <w:pPr>
        <w:spacing w:after="0"/>
      </w:pPr>
      <w:r>
        <w:separator/>
      </w:r>
    </w:p>
  </w:footnote>
  <w:footnote w:type="continuationSeparator" w:id="0">
    <w:p w14:paraId="38A60EB2" w14:textId="77777777" w:rsidR="008572B4" w:rsidRDefault="008572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8685225">
    <w:abstractNumId w:val="9"/>
  </w:num>
  <w:num w:numId="2" w16cid:durableId="1594851241">
    <w:abstractNumId w:val="9"/>
    <w:lvlOverride w:ilvl="0">
      <w:startOverride w:val="1"/>
    </w:lvlOverride>
  </w:num>
  <w:num w:numId="3" w16cid:durableId="1412458989">
    <w:abstractNumId w:val="9"/>
    <w:lvlOverride w:ilvl="0">
      <w:startOverride w:val="1"/>
    </w:lvlOverride>
  </w:num>
  <w:num w:numId="4" w16cid:durableId="18047093">
    <w:abstractNumId w:val="9"/>
    <w:lvlOverride w:ilvl="0">
      <w:startOverride w:val="1"/>
    </w:lvlOverride>
  </w:num>
  <w:num w:numId="5" w16cid:durableId="592321615">
    <w:abstractNumId w:val="8"/>
  </w:num>
  <w:num w:numId="6" w16cid:durableId="927928148">
    <w:abstractNumId w:val="7"/>
  </w:num>
  <w:num w:numId="7" w16cid:durableId="2118333046">
    <w:abstractNumId w:val="6"/>
  </w:num>
  <w:num w:numId="8" w16cid:durableId="550579527">
    <w:abstractNumId w:val="5"/>
  </w:num>
  <w:num w:numId="9" w16cid:durableId="1805657127">
    <w:abstractNumId w:val="4"/>
  </w:num>
  <w:num w:numId="10" w16cid:durableId="1578704333">
    <w:abstractNumId w:val="3"/>
  </w:num>
  <w:num w:numId="11" w16cid:durableId="1136214049">
    <w:abstractNumId w:val="2"/>
  </w:num>
  <w:num w:numId="12" w16cid:durableId="1270048859">
    <w:abstractNumId w:val="1"/>
  </w:num>
  <w:num w:numId="13" w16cid:durableId="1730298195">
    <w:abstractNumId w:val="0"/>
  </w:num>
  <w:num w:numId="14" w16cid:durableId="415057138">
    <w:abstractNumId w:val="13"/>
  </w:num>
  <w:num w:numId="15" w16cid:durableId="1015763260">
    <w:abstractNumId w:val="16"/>
  </w:num>
  <w:num w:numId="16" w16cid:durableId="933513108">
    <w:abstractNumId w:val="12"/>
  </w:num>
  <w:num w:numId="17" w16cid:durableId="1642995775">
    <w:abstractNumId w:val="15"/>
  </w:num>
  <w:num w:numId="18" w16cid:durableId="1279948525">
    <w:abstractNumId w:val="10"/>
  </w:num>
  <w:num w:numId="19" w16cid:durableId="1790124228">
    <w:abstractNumId w:val="20"/>
  </w:num>
  <w:num w:numId="20" w16cid:durableId="276718621">
    <w:abstractNumId w:val="17"/>
  </w:num>
  <w:num w:numId="21" w16cid:durableId="864441640">
    <w:abstractNumId w:val="11"/>
  </w:num>
  <w:num w:numId="22" w16cid:durableId="1872836251">
    <w:abstractNumId w:val="14"/>
  </w:num>
  <w:num w:numId="23" w16cid:durableId="162401404">
    <w:abstractNumId w:val="19"/>
  </w:num>
  <w:num w:numId="24" w16cid:durableId="530264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B29CF"/>
    <w:rsid w:val="00235C24"/>
    <w:rsid w:val="00265BB1"/>
    <w:rsid w:val="00270818"/>
    <w:rsid w:val="0028220F"/>
    <w:rsid w:val="002F1E0C"/>
    <w:rsid w:val="0031356E"/>
    <w:rsid w:val="00356C14"/>
    <w:rsid w:val="003C06B5"/>
    <w:rsid w:val="003D46FE"/>
    <w:rsid w:val="00424FD2"/>
    <w:rsid w:val="00491ED0"/>
    <w:rsid w:val="00496F9D"/>
    <w:rsid w:val="00527A86"/>
    <w:rsid w:val="005532A4"/>
    <w:rsid w:val="005617B4"/>
    <w:rsid w:val="00566A43"/>
    <w:rsid w:val="00583121"/>
    <w:rsid w:val="005A336D"/>
    <w:rsid w:val="005C3F72"/>
    <w:rsid w:val="00617B26"/>
    <w:rsid w:val="006270A9"/>
    <w:rsid w:val="00657304"/>
    <w:rsid w:val="00675956"/>
    <w:rsid w:val="00681034"/>
    <w:rsid w:val="00696AB0"/>
    <w:rsid w:val="006C5A7E"/>
    <w:rsid w:val="00702BF2"/>
    <w:rsid w:val="00732ACF"/>
    <w:rsid w:val="00761192"/>
    <w:rsid w:val="00797C09"/>
    <w:rsid w:val="008061E0"/>
    <w:rsid w:val="00816216"/>
    <w:rsid w:val="00837228"/>
    <w:rsid w:val="0084221C"/>
    <w:rsid w:val="00845387"/>
    <w:rsid w:val="008572B4"/>
    <w:rsid w:val="0087734B"/>
    <w:rsid w:val="00901A6F"/>
    <w:rsid w:val="00947F90"/>
    <w:rsid w:val="00956375"/>
    <w:rsid w:val="0097468B"/>
    <w:rsid w:val="00987D68"/>
    <w:rsid w:val="00992F54"/>
    <w:rsid w:val="0099426C"/>
    <w:rsid w:val="009D4678"/>
    <w:rsid w:val="009D5933"/>
    <w:rsid w:val="009E25B4"/>
    <w:rsid w:val="009F0EAA"/>
    <w:rsid w:val="00A16C16"/>
    <w:rsid w:val="00A541FB"/>
    <w:rsid w:val="00AB20DE"/>
    <w:rsid w:val="00B041A0"/>
    <w:rsid w:val="00B459A7"/>
    <w:rsid w:val="00B714E8"/>
    <w:rsid w:val="00BB29D3"/>
    <w:rsid w:val="00BD768D"/>
    <w:rsid w:val="00C52DED"/>
    <w:rsid w:val="00C611E4"/>
    <w:rsid w:val="00C61F8E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D71AD"/>
    <w:rsid w:val="00F072D8"/>
    <w:rsid w:val="00F32C7F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27A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7A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05933A80DB4E82BCAAACF21630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C88A0-370B-4C7D-93AB-0E038D381A95}"/>
      </w:docPartPr>
      <w:docPartBody>
        <w:p w:rsidR="00000000" w:rsidRDefault="006F7393" w:rsidP="006F7393">
          <w:pPr>
            <w:pStyle w:val="1F05933A80DB4E82BCAAACF216309EC6"/>
          </w:pPr>
          <w:r>
            <w:rPr>
              <w:lang w:bidi="pt-BR"/>
            </w:rPr>
            <w:t>Grau</w:t>
          </w:r>
        </w:p>
      </w:docPartBody>
    </w:docPart>
    <w:docPart>
      <w:docPartPr>
        <w:name w:val="CC556D6A0DC04F398296B4844BA01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1C303F-2445-4543-9160-31AB973EB4FE}"/>
      </w:docPartPr>
      <w:docPartBody>
        <w:p w:rsidR="00000000" w:rsidRDefault="006F7393" w:rsidP="006F7393">
          <w:pPr>
            <w:pStyle w:val="CC556D6A0DC04F398296B4844BA01460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4ECDCD73B564B749F9ED41DBB48D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4484B8-D4E4-4D8A-88A3-FFEF7E55A800}"/>
      </w:docPartPr>
      <w:docPartBody>
        <w:p w:rsidR="00000000" w:rsidRDefault="006F7393" w:rsidP="006F7393">
          <w:pPr>
            <w:pStyle w:val="A4ECDCD73B564B749F9ED41DBB48DF5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BDBF261E2234020A2A30BB48A26B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DF1FA5-1964-41C8-99E1-30A862D3C500}"/>
      </w:docPartPr>
      <w:docPartBody>
        <w:p w:rsidR="00000000" w:rsidRDefault="006F7393" w:rsidP="006F7393">
          <w:pPr>
            <w:pStyle w:val="ABDBF261E2234020A2A30BB48A26B73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DFEEFF6BC84F4DE7BEEC37C46BC7B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A46A0-BA5E-434E-BE87-92443DF76F78}"/>
      </w:docPartPr>
      <w:docPartBody>
        <w:p w:rsidR="00000000" w:rsidRDefault="006F7393" w:rsidP="006F7393">
          <w:pPr>
            <w:pStyle w:val="DFEEFF6BC84F4DE7BEEC37C46BC7B9B7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8B8D027573E492196FE65F430180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DD6EC-EC5F-4F0A-9498-B7C74E1AA031}"/>
      </w:docPartPr>
      <w:docPartBody>
        <w:p w:rsidR="00000000" w:rsidRDefault="006F7393" w:rsidP="006F7393">
          <w:pPr>
            <w:pStyle w:val="A8B8D027573E492196FE65F430180B04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0C074A"/>
    <w:rsid w:val="001104B7"/>
    <w:rsid w:val="001231D9"/>
    <w:rsid w:val="001B3246"/>
    <w:rsid w:val="00227950"/>
    <w:rsid w:val="002C6274"/>
    <w:rsid w:val="003332FF"/>
    <w:rsid w:val="003A372B"/>
    <w:rsid w:val="00440C6A"/>
    <w:rsid w:val="00473319"/>
    <w:rsid w:val="004E05EC"/>
    <w:rsid w:val="00576299"/>
    <w:rsid w:val="005B2A33"/>
    <w:rsid w:val="006006DD"/>
    <w:rsid w:val="00625DDA"/>
    <w:rsid w:val="006F7393"/>
    <w:rsid w:val="00875B69"/>
    <w:rsid w:val="00900F42"/>
    <w:rsid w:val="00950907"/>
    <w:rsid w:val="009B3A37"/>
    <w:rsid w:val="009E7E92"/>
    <w:rsid w:val="00B32807"/>
    <w:rsid w:val="00E14122"/>
    <w:rsid w:val="00E909C8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  <w:style w:type="paragraph" w:customStyle="1" w:styleId="AA753638E5404AB2AA252C3F5B51B2B1">
    <w:name w:val="AA753638E5404AB2AA252C3F5B51B2B1"/>
    <w:rsid w:val="00950907"/>
    <w:rPr>
      <w:lang w:eastAsia="ja-JP"/>
    </w:rPr>
  </w:style>
  <w:style w:type="paragraph" w:customStyle="1" w:styleId="1F05933A80DB4E82BCAAACF216309EC6">
    <w:name w:val="1F05933A80DB4E82BCAAACF216309EC6"/>
    <w:rsid w:val="006F7393"/>
    <w:rPr>
      <w:lang w:eastAsia="ja-JP"/>
    </w:rPr>
  </w:style>
  <w:style w:type="paragraph" w:customStyle="1" w:styleId="CC556D6A0DC04F398296B4844BA01460">
    <w:name w:val="CC556D6A0DC04F398296B4844BA01460"/>
    <w:rsid w:val="006F7393"/>
    <w:rPr>
      <w:lang w:eastAsia="ja-JP"/>
    </w:rPr>
  </w:style>
  <w:style w:type="paragraph" w:customStyle="1" w:styleId="262F29F31BC545B8B346BF862EC815DF">
    <w:name w:val="262F29F31BC545B8B346BF862EC815DF"/>
    <w:rsid w:val="006F7393"/>
    <w:rPr>
      <w:lang w:eastAsia="ja-JP"/>
    </w:rPr>
  </w:style>
  <w:style w:type="paragraph" w:customStyle="1" w:styleId="B926B08826174C4C9A2ED00B05553AAE">
    <w:name w:val="B926B08826174C4C9A2ED00B05553AAE"/>
    <w:rsid w:val="006F7393"/>
    <w:rPr>
      <w:lang w:eastAsia="ja-JP"/>
    </w:rPr>
  </w:style>
  <w:style w:type="paragraph" w:customStyle="1" w:styleId="FA70EFEC0E2540F2BB1C925B75DC4103">
    <w:name w:val="FA70EFEC0E2540F2BB1C925B75DC4103"/>
    <w:rsid w:val="006F7393"/>
    <w:rPr>
      <w:lang w:eastAsia="ja-JP"/>
    </w:rPr>
  </w:style>
  <w:style w:type="paragraph" w:customStyle="1" w:styleId="A4ECDCD73B564B749F9ED41DBB48DF5E">
    <w:name w:val="A4ECDCD73B564B749F9ED41DBB48DF5E"/>
    <w:rsid w:val="006F7393"/>
    <w:rPr>
      <w:lang w:eastAsia="ja-JP"/>
    </w:rPr>
  </w:style>
  <w:style w:type="paragraph" w:customStyle="1" w:styleId="ABDBF261E2234020A2A30BB48A26B73A">
    <w:name w:val="ABDBF261E2234020A2A30BB48A26B73A"/>
    <w:rsid w:val="006F7393"/>
    <w:rPr>
      <w:lang w:eastAsia="ja-JP"/>
    </w:rPr>
  </w:style>
  <w:style w:type="paragraph" w:customStyle="1" w:styleId="DFEEFF6BC84F4DE7BEEC37C46BC7B9B7">
    <w:name w:val="DFEEFF6BC84F4DE7BEEC37C46BC7B9B7"/>
    <w:rsid w:val="006F7393"/>
    <w:rPr>
      <w:lang w:eastAsia="ja-JP"/>
    </w:rPr>
  </w:style>
  <w:style w:type="paragraph" w:customStyle="1" w:styleId="A8B8D027573E492196FE65F430180B04">
    <w:name w:val="A8B8D027573E492196FE65F430180B04"/>
    <w:rsid w:val="006F7393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12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3</cp:revision>
  <cp:lastPrinted>2021-12-04T00:00:00Z</cp:lastPrinted>
  <dcterms:created xsi:type="dcterms:W3CDTF">2022-03-22T18:44:00Z</dcterms:created>
  <dcterms:modified xsi:type="dcterms:W3CDTF">2022-06-24T11:59:00Z</dcterms:modified>
  <cp:version/>
</cp:coreProperties>
</file>